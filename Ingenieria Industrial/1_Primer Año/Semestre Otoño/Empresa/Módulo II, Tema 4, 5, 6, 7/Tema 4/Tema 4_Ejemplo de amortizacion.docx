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603" w:rsidRPr="00F700ED" w:rsidRDefault="005F6603" w:rsidP="00F700ED">
      <w:pPr>
        <w:autoSpaceDE w:val="0"/>
        <w:autoSpaceDN w:val="0"/>
        <w:adjustRightInd w:val="0"/>
        <w:spacing w:after="0"/>
        <w:jc w:val="both"/>
        <w:rPr>
          <w:rFonts w:cs="Calibri"/>
          <w:b/>
          <w:color w:val="201E21"/>
          <w:sz w:val="24"/>
          <w:szCs w:val="24"/>
        </w:rPr>
      </w:pPr>
      <w:r w:rsidRPr="00F700ED">
        <w:rPr>
          <w:rFonts w:cs="Calibri"/>
          <w:b/>
          <w:color w:val="201E21"/>
          <w:sz w:val="24"/>
          <w:szCs w:val="24"/>
        </w:rPr>
        <w:t>Ejemplo de amortización</w:t>
      </w:r>
    </w:p>
    <w:p w:rsidR="005F6603" w:rsidRDefault="005F6603" w:rsidP="00F700ED">
      <w:pPr>
        <w:autoSpaceDE w:val="0"/>
        <w:autoSpaceDN w:val="0"/>
        <w:adjustRightInd w:val="0"/>
        <w:spacing w:after="0"/>
        <w:jc w:val="both"/>
        <w:rPr>
          <w:rFonts w:cs="Calibri"/>
          <w:color w:val="201E21"/>
          <w:sz w:val="24"/>
          <w:szCs w:val="24"/>
        </w:rPr>
      </w:pPr>
    </w:p>
    <w:p w:rsidR="005F6603" w:rsidRDefault="005F6603" w:rsidP="00F700ED">
      <w:pPr>
        <w:autoSpaceDE w:val="0"/>
        <w:autoSpaceDN w:val="0"/>
        <w:adjustRightInd w:val="0"/>
        <w:spacing w:after="0"/>
        <w:jc w:val="both"/>
        <w:rPr>
          <w:rFonts w:cs="Calibri"/>
          <w:color w:val="201E21"/>
          <w:sz w:val="24"/>
          <w:szCs w:val="24"/>
        </w:rPr>
      </w:pPr>
      <w:r w:rsidRPr="00F700ED">
        <w:rPr>
          <w:rFonts w:cs="Calibri"/>
          <w:color w:val="201E21"/>
          <w:sz w:val="24"/>
          <w:szCs w:val="24"/>
        </w:rPr>
        <w:t>I</w:t>
      </w:r>
      <w:r w:rsidRPr="00F700ED">
        <w:rPr>
          <w:rFonts w:cs="Calibri"/>
          <w:color w:val="0F0E0F"/>
          <w:sz w:val="24"/>
          <w:szCs w:val="24"/>
        </w:rPr>
        <w:t>m</w:t>
      </w:r>
      <w:r w:rsidRPr="00F700ED">
        <w:rPr>
          <w:rFonts w:cs="Calibri"/>
          <w:color w:val="201E21"/>
          <w:sz w:val="24"/>
          <w:szCs w:val="24"/>
        </w:rPr>
        <w:t>agi</w:t>
      </w:r>
      <w:r w:rsidRPr="00F700ED">
        <w:rPr>
          <w:rFonts w:cs="Calibri"/>
          <w:color w:val="0F0E0F"/>
          <w:sz w:val="24"/>
          <w:szCs w:val="24"/>
        </w:rPr>
        <w:t>n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m</w:t>
      </w:r>
      <w:r w:rsidRPr="00F700ED">
        <w:rPr>
          <w:rFonts w:cs="Calibri"/>
          <w:color w:val="201E21"/>
          <w:sz w:val="24"/>
          <w:szCs w:val="24"/>
        </w:rPr>
        <w:t xml:space="preserve">os </w:t>
      </w:r>
      <w:r w:rsidRPr="00F700ED">
        <w:rPr>
          <w:rFonts w:cs="Calibri"/>
          <w:color w:val="0F0E0F"/>
          <w:sz w:val="24"/>
          <w:szCs w:val="24"/>
        </w:rPr>
        <w:t>un t</w:t>
      </w:r>
      <w:r w:rsidRPr="00F700ED">
        <w:rPr>
          <w:rFonts w:cs="Calibri"/>
          <w:color w:val="201E21"/>
          <w:sz w:val="24"/>
          <w:szCs w:val="24"/>
        </w:rPr>
        <w:t>ax</w:t>
      </w:r>
      <w:r w:rsidRPr="00F700ED">
        <w:rPr>
          <w:rFonts w:cs="Calibri"/>
          <w:color w:val="0F0E0F"/>
          <w:sz w:val="24"/>
          <w:szCs w:val="24"/>
        </w:rPr>
        <w:t>i</w:t>
      </w:r>
      <w:r w:rsidRPr="00F700ED">
        <w:rPr>
          <w:rFonts w:cs="Calibri"/>
          <w:color w:val="201E21"/>
          <w:sz w:val="24"/>
          <w:szCs w:val="24"/>
        </w:rPr>
        <w:t xml:space="preserve">sta </w:t>
      </w:r>
      <w:r w:rsidRPr="00F700ED">
        <w:rPr>
          <w:rFonts w:cs="Calibri"/>
          <w:color w:val="0F0E0F"/>
          <w:sz w:val="24"/>
          <w:szCs w:val="24"/>
        </w:rPr>
        <w:t>q</w:t>
      </w:r>
      <w:r w:rsidRPr="00F700ED">
        <w:rPr>
          <w:rFonts w:cs="Calibri"/>
          <w:color w:val="201E21"/>
          <w:sz w:val="24"/>
          <w:szCs w:val="24"/>
        </w:rPr>
        <w:t>ue a</w:t>
      </w:r>
      <w:r w:rsidRPr="00F700ED">
        <w:rPr>
          <w:rFonts w:cs="Calibri"/>
          <w:color w:val="0F0E0F"/>
          <w:sz w:val="24"/>
          <w:szCs w:val="24"/>
        </w:rPr>
        <w:t>dqu</w:t>
      </w:r>
      <w:r w:rsidRPr="00F700ED">
        <w:rPr>
          <w:rFonts w:cs="Calibri"/>
          <w:color w:val="201E21"/>
          <w:sz w:val="24"/>
          <w:szCs w:val="24"/>
        </w:rPr>
        <w:t>ie</w:t>
      </w:r>
      <w:r w:rsidRPr="00F700ED">
        <w:rPr>
          <w:rFonts w:cs="Calibri"/>
          <w:color w:val="0F0E0F"/>
          <w:sz w:val="24"/>
          <w:szCs w:val="24"/>
        </w:rPr>
        <w:t>r</w:t>
      </w:r>
      <w:r w:rsidRPr="00F700ED">
        <w:rPr>
          <w:rFonts w:cs="Calibri"/>
          <w:color w:val="201E21"/>
          <w:sz w:val="24"/>
          <w:szCs w:val="24"/>
        </w:rPr>
        <w:t xml:space="preserve">e </w:t>
      </w:r>
      <w:r w:rsidRPr="00F700ED">
        <w:rPr>
          <w:rFonts w:cs="Calibri"/>
          <w:color w:val="0F0E0F"/>
          <w:sz w:val="24"/>
          <w:szCs w:val="24"/>
        </w:rPr>
        <w:t xml:space="preserve">un </w:t>
      </w:r>
      <w:r w:rsidRPr="00F700ED">
        <w:rPr>
          <w:rFonts w:cs="Calibri"/>
          <w:color w:val="201E21"/>
          <w:sz w:val="24"/>
          <w:szCs w:val="24"/>
        </w:rPr>
        <w:t>coc</w:t>
      </w:r>
      <w:r w:rsidRPr="00F700ED">
        <w:rPr>
          <w:rFonts w:cs="Calibri"/>
          <w:color w:val="0F0E0F"/>
          <w:sz w:val="24"/>
          <w:szCs w:val="24"/>
        </w:rPr>
        <w:t>h</w:t>
      </w:r>
      <w:r w:rsidRPr="00F700ED">
        <w:rPr>
          <w:rFonts w:cs="Calibri"/>
          <w:color w:val="201E21"/>
          <w:sz w:val="24"/>
          <w:szCs w:val="24"/>
        </w:rPr>
        <w:t xml:space="preserve">e </w:t>
      </w:r>
      <w:r w:rsidRPr="00F700ED">
        <w:rPr>
          <w:rFonts w:cs="Calibri"/>
          <w:color w:val="0F0E0F"/>
          <w:sz w:val="24"/>
          <w:szCs w:val="24"/>
        </w:rPr>
        <w:t>p</w:t>
      </w:r>
      <w:r w:rsidRPr="00F700ED">
        <w:rPr>
          <w:rFonts w:cs="Calibri"/>
          <w:color w:val="201E21"/>
          <w:sz w:val="24"/>
          <w:szCs w:val="24"/>
        </w:rPr>
        <w:t>o</w:t>
      </w:r>
      <w:r w:rsidRPr="00F700ED">
        <w:rPr>
          <w:rFonts w:cs="Calibri"/>
          <w:color w:val="0F0E0F"/>
          <w:sz w:val="24"/>
          <w:szCs w:val="24"/>
        </w:rPr>
        <w:t>r 3</w:t>
      </w:r>
      <w:r w:rsidRPr="00F700ED">
        <w:rPr>
          <w:rFonts w:cs="Calibri"/>
          <w:color w:val="201E21"/>
          <w:sz w:val="24"/>
          <w:szCs w:val="24"/>
        </w:rPr>
        <w:t>0</w:t>
      </w:r>
      <w:r w:rsidRPr="00F700ED">
        <w:rPr>
          <w:rFonts w:cs="Calibri"/>
          <w:color w:val="0F0E0F"/>
          <w:sz w:val="24"/>
          <w:szCs w:val="24"/>
        </w:rPr>
        <w:t>.000 eur</w:t>
      </w:r>
      <w:r w:rsidRPr="00F700ED">
        <w:rPr>
          <w:rFonts w:cs="Calibri"/>
          <w:color w:val="201E21"/>
          <w:sz w:val="24"/>
          <w:szCs w:val="24"/>
        </w:rPr>
        <w:t xml:space="preserve">os </w:t>
      </w:r>
      <w:r w:rsidRPr="00F700ED">
        <w:rPr>
          <w:rFonts w:cs="Calibri"/>
          <w:color w:val="0F0E0F"/>
          <w:sz w:val="24"/>
          <w:szCs w:val="24"/>
        </w:rPr>
        <w:t>con el que v</w:t>
      </w:r>
      <w:r w:rsidRPr="00F700ED">
        <w:rPr>
          <w:rFonts w:cs="Calibri"/>
          <w:color w:val="201E21"/>
          <w:sz w:val="24"/>
          <w:szCs w:val="24"/>
        </w:rPr>
        <w:t>a a</w:t>
      </w:r>
      <w:r>
        <w:rPr>
          <w:rFonts w:cs="Calibri"/>
          <w:color w:val="201E21"/>
          <w:sz w:val="24"/>
          <w:szCs w:val="24"/>
        </w:rPr>
        <w:t xml:space="preserve"> 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j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r</w:t>
      </w:r>
      <w:r w:rsidRPr="00F700ED">
        <w:rPr>
          <w:rFonts w:cs="Calibri"/>
          <w:color w:val="201E21"/>
          <w:sz w:val="24"/>
          <w:szCs w:val="24"/>
        </w:rPr>
        <w:t>c</w:t>
      </w:r>
      <w:r w:rsidRPr="00F700ED">
        <w:rPr>
          <w:rFonts w:cs="Calibri"/>
          <w:color w:val="0F0E0F"/>
          <w:sz w:val="24"/>
          <w:szCs w:val="24"/>
        </w:rPr>
        <w:t xml:space="preserve">er </w:t>
      </w:r>
      <w:r w:rsidRPr="00F700ED">
        <w:rPr>
          <w:rFonts w:cs="Calibri"/>
          <w:color w:val="201E21"/>
          <w:sz w:val="24"/>
          <w:szCs w:val="24"/>
        </w:rPr>
        <w:t>s</w:t>
      </w:r>
      <w:r w:rsidRPr="00F700ED">
        <w:rPr>
          <w:rFonts w:cs="Calibri"/>
          <w:color w:val="0F0E0F"/>
          <w:sz w:val="24"/>
          <w:szCs w:val="24"/>
        </w:rPr>
        <w:t xml:space="preserve">u 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cti</w:t>
      </w:r>
      <w:r w:rsidRPr="00F700ED">
        <w:rPr>
          <w:rFonts w:cs="Calibri"/>
          <w:color w:val="201E21"/>
          <w:sz w:val="24"/>
          <w:szCs w:val="24"/>
        </w:rPr>
        <w:t>v</w:t>
      </w:r>
      <w:r w:rsidRPr="00F700ED">
        <w:rPr>
          <w:rFonts w:cs="Calibri"/>
          <w:color w:val="0F0E0F"/>
          <w:sz w:val="24"/>
          <w:szCs w:val="24"/>
        </w:rPr>
        <w:t>id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d</w:t>
      </w:r>
      <w:r w:rsidRPr="00F700ED">
        <w:rPr>
          <w:rFonts w:cs="Calibri"/>
          <w:color w:val="201E21"/>
          <w:sz w:val="24"/>
          <w:szCs w:val="24"/>
        </w:rPr>
        <w:t>. E</w:t>
      </w:r>
      <w:r w:rsidRPr="00F700ED">
        <w:rPr>
          <w:rFonts w:cs="Calibri"/>
          <w:color w:val="0F0E0F"/>
          <w:sz w:val="24"/>
          <w:szCs w:val="24"/>
        </w:rPr>
        <w:t xml:space="preserve">l </w:t>
      </w:r>
      <w:r w:rsidRPr="00F700ED">
        <w:rPr>
          <w:rFonts w:cs="Calibri"/>
          <w:color w:val="201E21"/>
          <w:sz w:val="24"/>
          <w:szCs w:val="24"/>
        </w:rPr>
        <w:t>coc</w:t>
      </w:r>
      <w:r w:rsidRPr="00F700ED">
        <w:rPr>
          <w:rFonts w:cs="Calibri"/>
          <w:color w:val="0F0E0F"/>
          <w:sz w:val="24"/>
          <w:szCs w:val="24"/>
        </w:rPr>
        <w:t>h</w:t>
      </w:r>
      <w:r w:rsidRPr="00F700ED">
        <w:rPr>
          <w:rFonts w:cs="Calibri"/>
          <w:color w:val="201E21"/>
          <w:sz w:val="24"/>
          <w:szCs w:val="24"/>
        </w:rPr>
        <w:t xml:space="preserve">e </w:t>
      </w:r>
      <w:r w:rsidRPr="00F700ED">
        <w:rPr>
          <w:rFonts w:cs="Calibri"/>
          <w:color w:val="0F0E0F"/>
          <w:sz w:val="24"/>
          <w:szCs w:val="24"/>
        </w:rPr>
        <w:t>l</w:t>
      </w:r>
      <w:r w:rsidRPr="00F700ED">
        <w:rPr>
          <w:rFonts w:cs="Calibri"/>
          <w:color w:val="201E21"/>
          <w:sz w:val="24"/>
          <w:szCs w:val="24"/>
        </w:rPr>
        <w:t xml:space="preserve">e </w:t>
      </w:r>
      <w:r w:rsidRPr="00F700ED">
        <w:rPr>
          <w:rFonts w:cs="Calibri"/>
          <w:color w:val="0F0E0F"/>
          <w:sz w:val="24"/>
          <w:szCs w:val="24"/>
        </w:rPr>
        <w:t>v</w:t>
      </w:r>
      <w:r w:rsidRPr="00F700ED">
        <w:rPr>
          <w:rFonts w:cs="Calibri"/>
          <w:color w:val="201E21"/>
          <w:sz w:val="24"/>
          <w:szCs w:val="24"/>
        </w:rPr>
        <w:t xml:space="preserve">a a </w:t>
      </w:r>
      <w:r w:rsidRPr="00F700ED">
        <w:rPr>
          <w:rFonts w:cs="Calibri"/>
          <w:color w:val="0F0E0F"/>
          <w:sz w:val="24"/>
          <w:szCs w:val="24"/>
        </w:rPr>
        <w:t>p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rm</w:t>
      </w:r>
      <w:r w:rsidRPr="00F700ED">
        <w:rPr>
          <w:rFonts w:cs="Calibri"/>
          <w:color w:val="201E21"/>
          <w:sz w:val="24"/>
          <w:szCs w:val="24"/>
        </w:rPr>
        <w:t>i</w:t>
      </w:r>
      <w:r w:rsidRPr="00F700ED">
        <w:rPr>
          <w:rFonts w:cs="Calibri"/>
          <w:color w:val="0F0E0F"/>
          <w:sz w:val="24"/>
          <w:szCs w:val="24"/>
        </w:rPr>
        <w:t>t</w:t>
      </w:r>
      <w:r w:rsidRPr="00F700ED">
        <w:rPr>
          <w:rFonts w:cs="Calibri"/>
          <w:color w:val="201E21"/>
          <w:sz w:val="24"/>
          <w:szCs w:val="24"/>
        </w:rPr>
        <w:t xml:space="preserve">ir </w:t>
      </w:r>
      <w:r w:rsidRPr="00F700ED">
        <w:rPr>
          <w:rFonts w:cs="Calibri"/>
          <w:color w:val="0F0E0F"/>
          <w:sz w:val="24"/>
          <w:szCs w:val="24"/>
        </w:rPr>
        <w:t>tr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n</w:t>
      </w:r>
      <w:r w:rsidRPr="00F700ED">
        <w:rPr>
          <w:rFonts w:cs="Calibri"/>
          <w:color w:val="201E21"/>
          <w:sz w:val="24"/>
          <w:szCs w:val="24"/>
        </w:rPr>
        <w:t>s</w:t>
      </w:r>
      <w:r w:rsidRPr="00F700ED">
        <w:rPr>
          <w:rFonts w:cs="Calibri"/>
          <w:color w:val="0F0E0F"/>
          <w:sz w:val="24"/>
          <w:szCs w:val="24"/>
        </w:rPr>
        <w:t>po</w:t>
      </w:r>
      <w:r w:rsidRPr="00F700ED">
        <w:rPr>
          <w:rFonts w:cs="Calibri"/>
          <w:color w:val="201E21"/>
          <w:sz w:val="24"/>
          <w:szCs w:val="24"/>
        </w:rPr>
        <w:t>r</w:t>
      </w:r>
      <w:r w:rsidRPr="00F700ED">
        <w:rPr>
          <w:rFonts w:cs="Calibri"/>
          <w:color w:val="0F0E0F"/>
          <w:sz w:val="24"/>
          <w:szCs w:val="24"/>
        </w:rPr>
        <w:t>t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 xml:space="preserve">r </w:t>
      </w:r>
      <w:r w:rsidRPr="00F700ED">
        <w:rPr>
          <w:rFonts w:cs="Calibri"/>
          <w:color w:val="201E21"/>
          <w:sz w:val="24"/>
          <w:szCs w:val="24"/>
        </w:rPr>
        <w:t xml:space="preserve">a </w:t>
      </w:r>
      <w:r w:rsidRPr="00F700ED">
        <w:rPr>
          <w:rFonts w:cs="Calibri"/>
          <w:color w:val="0F0E0F"/>
          <w:sz w:val="24"/>
          <w:szCs w:val="24"/>
        </w:rPr>
        <w:t>p</w:t>
      </w:r>
      <w:r w:rsidRPr="00F700ED">
        <w:rPr>
          <w:rFonts w:cs="Calibri"/>
          <w:color w:val="201E21"/>
          <w:sz w:val="24"/>
          <w:szCs w:val="24"/>
        </w:rPr>
        <w:t>as</w:t>
      </w:r>
      <w:r w:rsidRPr="00F700ED">
        <w:rPr>
          <w:rFonts w:cs="Calibri"/>
          <w:color w:val="0F0E0F"/>
          <w:sz w:val="24"/>
          <w:szCs w:val="24"/>
        </w:rPr>
        <w:t>aj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ro</w:t>
      </w:r>
      <w:r w:rsidRPr="00F700ED">
        <w:rPr>
          <w:rFonts w:cs="Calibri"/>
          <w:color w:val="201E21"/>
          <w:sz w:val="24"/>
          <w:szCs w:val="24"/>
        </w:rPr>
        <w:t xml:space="preserve">s </w:t>
      </w:r>
      <w:r w:rsidRPr="00F700ED">
        <w:rPr>
          <w:rFonts w:cs="Calibri"/>
          <w:color w:val="0F0E0F"/>
          <w:sz w:val="24"/>
          <w:szCs w:val="24"/>
        </w:rPr>
        <w:t>du</w:t>
      </w:r>
      <w:r w:rsidRPr="00F700ED">
        <w:rPr>
          <w:rFonts w:cs="Calibri"/>
          <w:color w:val="201E21"/>
          <w:sz w:val="24"/>
          <w:szCs w:val="24"/>
        </w:rPr>
        <w:t>r</w:t>
      </w:r>
      <w:r w:rsidRPr="00F700ED">
        <w:rPr>
          <w:rFonts w:cs="Calibri"/>
          <w:color w:val="0F0E0F"/>
          <w:sz w:val="24"/>
          <w:szCs w:val="24"/>
        </w:rPr>
        <w:t>ant</w:t>
      </w:r>
      <w:r w:rsidRPr="00F700ED">
        <w:rPr>
          <w:rFonts w:cs="Calibri"/>
          <w:color w:val="201E21"/>
          <w:sz w:val="24"/>
          <w:szCs w:val="24"/>
        </w:rPr>
        <w:t xml:space="preserve">e </w:t>
      </w:r>
      <w:r w:rsidRPr="00F700ED">
        <w:rPr>
          <w:rFonts w:cs="Calibri"/>
          <w:color w:val="0F0E0F"/>
          <w:sz w:val="24"/>
          <w:szCs w:val="24"/>
        </w:rPr>
        <w:t xml:space="preserve">10 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ño</w:t>
      </w:r>
      <w:r w:rsidRPr="00F700ED">
        <w:rPr>
          <w:rFonts w:cs="Calibri"/>
          <w:color w:val="201E21"/>
          <w:sz w:val="24"/>
          <w:szCs w:val="24"/>
        </w:rPr>
        <w:t>s</w:t>
      </w:r>
      <w:r>
        <w:rPr>
          <w:rFonts w:cs="Calibri"/>
          <w:color w:val="201E21"/>
          <w:sz w:val="24"/>
          <w:szCs w:val="24"/>
        </w:rPr>
        <w:t xml:space="preserve"> </w:t>
      </w:r>
      <w:r w:rsidRPr="00F700ED">
        <w:rPr>
          <w:rFonts w:cs="Calibri"/>
          <w:color w:val="0F0E0F"/>
          <w:sz w:val="24"/>
          <w:szCs w:val="24"/>
        </w:rPr>
        <w:t>y l</w:t>
      </w:r>
      <w:r w:rsidRPr="00F700ED">
        <w:rPr>
          <w:rFonts w:cs="Calibri"/>
          <w:color w:val="201E21"/>
          <w:sz w:val="24"/>
          <w:szCs w:val="24"/>
        </w:rPr>
        <w:t xml:space="preserve">e </w:t>
      </w:r>
      <w:r w:rsidRPr="00F700ED">
        <w:rPr>
          <w:rFonts w:cs="Calibri"/>
          <w:color w:val="0F0E0F"/>
          <w:sz w:val="24"/>
          <w:szCs w:val="24"/>
        </w:rPr>
        <w:t>p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rm</w:t>
      </w:r>
      <w:r w:rsidRPr="00F700ED">
        <w:rPr>
          <w:rFonts w:cs="Calibri"/>
          <w:color w:val="201E21"/>
          <w:sz w:val="24"/>
          <w:szCs w:val="24"/>
        </w:rPr>
        <w:t>i</w:t>
      </w:r>
      <w:r w:rsidRPr="00F700ED">
        <w:rPr>
          <w:rFonts w:cs="Calibri"/>
          <w:color w:val="0F0E0F"/>
          <w:sz w:val="24"/>
          <w:szCs w:val="24"/>
        </w:rPr>
        <w:t>ti</w:t>
      </w:r>
      <w:r w:rsidRPr="00F700ED">
        <w:rPr>
          <w:rFonts w:cs="Calibri"/>
          <w:color w:val="201E21"/>
          <w:sz w:val="24"/>
          <w:szCs w:val="24"/>
        </w:rPr>
        <w:t xml:space="preserve">rá </w:t>
      </w:r>
      <w:r w:rsidRPr="00F700ED">
        <w:rPr>
          <w:rFonts w:cs="Calibri"/>
          <w:color w:val="0F0E0F"/>
          <w:sz w:val="24"/>
          <w:szCs w:val="24"/>
        </w:rPr>
        <w:t>in</w:t>
      </w:r>
      <w:r w:rsidRPr="00F700ED">
        <w:rPr>
          <w:rFonts w:cs="Calibri"/>
          <w:color w:val="201E21"/>
          <w:sz w:val="24"/>
          <w:szCs w:val="24"/>
        </w:rPr>
        <w:t>gresar a</w:t>
      </w:r>
      <w:r w:rsidRPr="00F700ED">
        <w:rPr>
          <w:rFonts w:cs="Calibri"/>
          <w:color w:val="0F0E0F"/>
          <w:sz w:val="24"/>
          <w:szCs w:val="24"/>
        </w:rPr>
        <w:t xml:space="preserve">l 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ñ</w:t>
      </w:r>
      <w:r w:rsidRPr="00F700ED">
        <w:rPr>
          <w:rFonts w:cs="Calibri"/>
          <w:color w:val="201E21"/>
          <w:sz w:val="24"/>
          <w:szCs w:val="24"/>
        </w:rPr>
        <w:t>o 2</w:t>
      </w:r>
      <w:r w:rsidRPr="00F700ED">
        <w:rPr>
          <w:rFonts w:cs="Calibri"/>
          <w:color w:val="0F0E0F"/>
          <w:sz w:val="24"/>
          <w:szCs w:val="24"/>
        </w:rPr>
        <w:t>5</w:t>
      </w:r>
      <w:r w:rsidRPr="00F700ED">
        <w:rPr>
          <w:rFonts w:cs="Calibri"/>
          <w:color w:val="201E21"/>
          <w:sz w:val="24"/>
          <w:szCs w:val="24"/>
        </w:rPr>
        <w:t>.</w:t>
      </w:r>
      <w:r w:rsidRPr="00F700ED">
        <w:rPr>
          <w:rFonts w:cs="Calibri"/>
          <w:color w:val="0F0E0F"/>
          <w:sz w:val="24"/>
          <w:szCs w:val="24"/>
        </w:rPr>
        <w:t>0</w:t>
      </w:r>
      <w:r w:rsidRPr="00F700ED">
        <w:rPr>
          <w:rFonts w:cs="Calibri"/>
          <w:color w:val="201E21"/>
          <w:sz w:val="24"/>
          <w:szCs w:val="24"/>
        </w:rPr>
        <w:t>0</w:t>
      </w:r>
      <w:r w:rsidRPr="00F700ED">
        <w:rPr>
          <w:rFonts w:cs="Calibri"/>
          <w:color w:val="0F0E0F"/>
          <w:sz w:val="24"/>
          <w:szCs w:val="24"/>
        </w:rPr>
        <w:t xml:space="preserve">0 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u</w:t>
      </w:r>
      <w:r w:rsidRPr="00F700ED">
        <w:rPr>
          <w:rFonts w:cs="Calibri"/>
          <w:color w:val="201E21"/>
          <w:sz w:val="24"/>
          <w:szCs w:val="24"/>
        </w:rPr>
        <w:t>r</w:t>
      </w:r>
      <w:r w:rsidRPr="00F700ED">
        <w:rPr>
          <w:rFonts w:cs="Calibri"/>
          <w:color w:val="0F0E0F"/>
          <w:sz w:val="24"/>
          <w:szCs w:val="24"/>
        </w:rPr>
        <w:t>o</w:t>
      </w:r>
      <w:r>
        <w:rPr>
          <w:rFonts w:cs="Calibri"/>
          <w:color w:val="201E21"/>
          <w:sz w:val="24"/>
          <w:szCs w:val="24"/>
        </w:rPr>
        <w:t>s.</w:t>
      </w:r>
    </w:p>
    <w:p w:rsidR="005F6603" w:rsidRDefault="005F6603" w:rsidP="00F700ED">
      <w:pPr>
        <w:autoSpaceDE w:val="0"/>
        <w:autoSpaceDN w:val="0"/>
        <w:adjustRightInd w:val="0"/>
        <w:spacing w:after="0"/>
        <w:jc w:val="both"/>
        <w:rPr>
          <w:rFonts w:cs="Calibri"/>
          <w:color w:val="201E21"/>
          <w:sz w:val="24"/>
          <w:szCs w:val="24"/>
        </w:rPr>
      </w:pPr>
    </w:p>
    <w:p w:rsidR="005F6603" w:rsidRPr="00647B8D" w:rsidRDefault="005F6603" w:rsidP="00F700ED">
      <w:pPr>
        <w:autoSpaceDE w:val="0"/>
        <w:autoSpaceDN w:val="0"/>
        <w:adjustRightInd w:val="0"/>
        <w:spacing w:after="0"/>
        <w:jc w:val="both"/>
        <w:rPr>
          <w:rFonts w:cs="Calibri"/>
          <w:b/>
          <w:color w:val="201E21"/>
          <w:sz w:val="24"/>
          <w:szCs w:val="24"/>
        </w:rPr>
      </w:pPr>
      <w:r w:rsidRPr="00647B8D">
        <w:rPr>
          <w:rFonts w:cs="Calibri"/>
          <w:b/>
          <w:color w:val="201E21"/>
          <w:sz w:val="24"/>
          <w:szCs w:val="24"/>
        </w:rPr>
        <w:t>¿</w:t>
      </w:r>
      <w:r w:rsidRPr="00647B8D">
        <w:rPr>
          <w:rFonts w:cs="Calibri"/>
          <w:b/>
          <w:color w:val="0F0E0F"/>
          <w:sz w:val="24"/>
          <w:szCs w:val="24"/>
        </w:rPr>
        <w:t>S</w:t>
      </w:r>
      <w:r w:rsidRPr="00647B8D">
        <w:rPr>
          <w:rFonts w:cs="Calibri"/>
          <w:b/>
          <w:color w:val="201E21"/>
          <w:sz w:val="24"/>
          <w:szCs w:val="24"/>
        </w:rPr>
        <w:t>e</w:t>
      </w:r>
      <w:r w:rsidRPr="00647B8D">
        <w:rPr>
          <w:rFonts w:cs="Calibri"/>
          <w:b/>
          <w:color w:val="0F0E0F"/>
          <w:sz w:val="24"/>
          <w:szCs w:val="24"/>
        </w:rPr>
        <w:t>r</w:t>
      </w:r>
      <w:r w:rsidRPr="00647B8D">
        <w:rPr>
          <w:rFonts w:cs="Calibri"/>
          <w:b/>
          <w:color w:val="201E21"/>
          <w:sz w:val="24"/>
          <w:szCs w:val="24"/>
        </w:rPr>
        <w:t>ía ade</w:t>
      </w:r>
      <w:r w:rsidRPr="00647B8D">
        <w:rPr>
          <w:rFonts w:cs="Calibri"/>
          <w:b/>
          <w:color w:val="0F0E0F"/>
          <w:sz w:val="24"/>
          <w:szCs w:val="24"/>
        </w:rPr>
        <w:t>cu</w:t>
      </w:r>
      <w:r w:rsidRPr="00647B8D">
        <w:rPr>
          <w:rFonts w:cs="Calibri"/>
          <w:b/>
          <w:color w:val="201E21"/>
          <w:sz w:val="24"/>
          <w:szCs w:val="24"/>
        </w:rPr>
        <w:t>a</w:t>
      </w:r>
      <w:r w:rsidRPr="00647B8D">
        <w:rPr>
          <w:rFonts w:cs="Calibri"/>
          <w:b/>
          <w:color w:val="0F0E0F"/>
          <w:sz w:val="24"/>
          <w:szCs w:val="24"/>
        </w:rPr>
        <w:t>d</w:t>
      </w:r>
      <w:r w:rsidRPr="00647B8D">
        <w:rPr>
          <w:rFonts w:cs="Calibri"/>
          <w:b/>
          <w:color w:val="201E21"/>
          <w:sz w:val="24"/>
          <w:szCs w:val="24"/>
        </w:rPr>
        <w:t xml:space="preserve">o </w:t>
      </w:r>
      <w:r w:rsidRPr="00647B8D">
        <w:rPr>
          <w:rFonts w:cs="Calibri"/>
          <w:b/>
          <w:color w:val="0F0E0F"/>
          <w:sz w:val="24"/>
          <w:szCs w:val="24"/>
        </w:rPr>
        <w:t>r</w:t>
      </w:r>
      <w:r w:rsidRPr="00647B8D">
        <w:rPr>
          <w:rFonts w:cs="Calibri"/>
          <w:b/>
          <w:color w:val="201E21"/>
          <w:sz w:val="24"/>
          <w:szCs w:val="24"/>
        </w:rPr>
        <w:t>ef</w:t>
      </w:r>
      <w:r w:rsidRPr="00647B8D">
        <w:rPr>
          <w:rFonts w:cs="Calibri"/>
          <w:b/>
          <w:color w:val="0F0E0F"/>
          <w:sz w:val="24"/>
          <w:szCs w:val="24"/>
        </w:rPr>
        <w:t>l</w:t>
      </w:r>
      <w:r w:rsidRPr="00647B8D">
        <w:rPr>
          <w:rFonts w:cs="Calibri"/>
          <w:b/>
          <w:color w:val="201E21"/>
          <w:sz w:val="24"/>
          <w:szCs w:val="24"/>
        </w:rPr>
        <w:t>e</w:t>
      </w:r>
      <w:r w:rsidRPr="00647B8D">
        <w:rPr>
          <w:rFonts w:cs="Calibri"/>
          <w:b/>
          <w:color w:val="0F0E0F"/>
          <w:sz w:val="24"/>
          <w:szCs w:val="24"/>
        </w:rPr>
        <w:t>j</w:t>
      </w:r>
      <w:r w:rsidRPr="00647B8D">
        <w:rPr>
          <w:rFonts w:cs="Calibri"/>
          <w:b/>
          <w:color w:val="201E21"/>
          <w:sz w:val="24"/>
          <w:szCs w:val="24"/>
        </w:rPr>
        <w:t xml:space="preserve">ar </w:t>
      </w:r>
      <w:r w:rsidRPr="00647B8D">
        <w:rPr>
          <w:rFonts w:cs="Calibri"/>
          <w:b/>
          <w:color w:val="0F0E0F"/>
          <w:sz w:val="24"/>
          <w:szCs w:val="24"/>
        </w:rPr>
        <w:t>l</w:t>
      </w:r>
      <w:r w:rsidRPr="00647B8D">
        <w:rPr>
          <w:rFonts w:cs="Calibri"/>
          <w:b/>
          <w:color w:val="201E21"/>
          <w:sz w:val="24"/>
          <w:szCs w:val="24"/>
        </w:rPr>
        <w:t>a co</w:t>
      </w:r>
      <w:r w:rsidRPr="00647B8D">
        <w:rPr>
          <w:rFonts w:cs="Calibri"/>
          <w:b/>
          <w:color w:val="0F0E0F"/>
          <w:sz w:val="24"/>
          <w:szCs w:val="24"/>
        </w:rPr>
        <w:t>mpr</w:t>
      </w:r>
      <w:r w:rsidRPr="00647B8D">
        <w:rPr>
          <w:rFonts w:cs="Calibri"/>
          <w:b/>
          <w:color w:val="201E21"/>
          <w:sz w:val="24"/>
          <w:szCs w:val="24"/>
        </w:rPr>
        <w:t xml:space="preserve">a </w:t>
      </w:r>
      <w:r w:rsidRPr="00647B8D">
        <w:rPr>
          <w:rFonts w:cs="Calibri"/>
          <w:b/>
          <w:color w:val="0F0E0F"/>
          <w:sz w:val="24"/>
          <w:szCs w:val="24"/>
        </w:rPr>
        <w:t>d</w:t>
      </w:r>
      <w:r w:rsidRPr="00647B8D">
        <w:rPr>
          <w:rFonts w:cs="Calibri"/>
          <w:b/>
          <w:color w:val="201E21"/>
          <w:sz w:val="24"/>
          <w:szCs w:val="24"/>
        </w:rPr>
        <w:t>e</w:t>
      </w:r>
      <w:r w:rsidRPr="00647B8D">
        <w:rPr>
          <w:rFonts w:cs="Calibri"/>
          <w:b/>
          <w:color w:val="0F0E0F"/>
          <w:sz w:val="24"/>
          <w:szCs w:val="24"/>
        </w:rPr>
        <w:t>l</w:t>
      </w:r>
      <w:r w:rsidRPr="00647B8D">
        <w:rPr>
          <w:rFonts w:cs="Calibri"/>
          <w:b/>
          <w:color w:val="201E21"/>
          <w:sz w:val="24"/>
          <w:szCs w:val="24"/>
        </w:rPr>
        <w:t xml:space="preserve"> </w:t>
      </w:r>
      <w:r w:rsidRPr="00647B8D">
        <w:rPr>
          <w:rFonts w:cs="Calibri"/>
          <w:b/>
          <w:color w:val="0F0E0F"/>
          <w:sz w:val="24"/>
          <w:szCs w:val="24"/>
        </w:rPr>
        <w:t>t</w:t>
      </w:r>
      <w:r w:rsidRPr="00647B8D">
        <w:rPr>
          <w:rFonts w:cs="Calibri"/>
          <w:b/>
          <w:color w:val="201E21"/>
          <w:sz w:val="24"/>
          <w:szCs w:val="24"/>
        </w:rPr>
        <w:t>a</w:t>
      </w:r>
      <w:r w:rsidRPr="00647B8D">
        <w:rPr>
          <w:rFonts w:cs="Calibri"/>
          <w:b/>
          <w:color w:val="0F0E0F"/>
          <w:sz w:val="24"/>
          <w:szCs w:val="24"/>
        </w:rPr>
        <w:t>xi c</w:t>
      </w:r>
      <w:r w:rsidRPr="00647B8D">
        <w:rPr>
          <w:rFonts w:cs="Calibri"/>
          <w:b/>
          <w:color w:val="201E21"/>
          <w:sz w:val="24"/>
          <w:szCs w:val="24"/>
        </w:rPr>
        <w:t>o</w:t>
      </w:r>
      <w:r w:rsidRPr="00647B8D">
        <w:rPr>
          <w:rFonts w:cs="Calibri"/>
          <w:b/>
          <w:color w:val="0F0E0F"/>
          <w:sz w:val="24"/>
          <w:szCs w:val="24"/>
        </w:rPr>
        <w:t>m</w:t>
      </w:r>
      <w:r w:rsidRPr="00647B8D">
        <w:rPr>
          <w:rFonts w:cs="Calibri"/>
          <w:b/>
          <w:color w:val="201E21"/>
          <w:sz w:val="24"/>
          <w:szCs w:val="24"/>
        </w:rPr>
        <w:t xml:space="preserve">o </w:t>
      </w:r>
      <w:r w:rsidRPr="00647B8D">
        <w:rPr>
          <w:rFonts w:cs="Calibri"/>
          <w:b/>
          <w:color w:val="0F0E0F"/>
          <w:sz w:val="24"/>
          <w:szCs w:val="24"/>
        </w:rPr>
        <w:t xml:space="preserve">un </w:t>
      </w:r>
      <w:r w:rsidRPr="00647B8D">
        <w:rPr>
          <w:rFonts w:cs="Calibri"/>
          <w:b/>
          <w:color w:val="201E21"/>
          <w:sz w:val="24"/>
          <w:szCs w:val="24"/>
        </w:rPr>
        <w:t>gas</w:t>
      </w:r>
      <w:r w:rsidRPr="00647B8D">
        <w:rPr>
          <w:rFonts w:cs="Calibri"/>
          <w:b/>
          <w:color w:val="0F0E0F"/>
          <w:sz w:val="24"/>
          <w:szCs w:val="24"/>
        </w:rPr>
        <w:t>to qu</w:t>
      </w:r>
      <w:r w:rsidRPr="00647B8D">
        <w:rPr>
          <w:rFonts w:cs="Calibri"/>
          <w:b/>
          <w:color w:val="201E21"/>
          <w:sz w:val="24"/>
          <w:szCs w:val="24"/>
        </w:rPr>
        <w:t xml:space="preserve">e se </w:t>
      </w:r>
      <w:r w:rsidRPr="00647B8D">
        <w:rPr>
          <w:rFonts w:cs="Calibri"/>
          <w:b/>
          <w:color w:val="0F0E0F"/>
          <w:sz w:val="24"/>
          <w:szCs w:val="24"/>
        </w:rPr>
        <w:t>pr</w:t>
      </w:r>
      <w:r w:rsidRPr="00647B8D">
        <w:rPr>
          <w:rFonts w:cs="Calibri"/>
          <w:b/>
          <w:color w:val="201E21"/>
          <w:sz w:val="24"/>
          <w:szCs w:val="24"/>
        </w:rPr>
        <w:t>o</w:t>
      </w:r>
      <w:r w:rsidRPr="00647B8D">
        <w:rPr>
          <w:rFonts w:cs="Calibri"/>
          <w:b/>
          <w:color w:val="0F0E0F"/>
          <w:sz w:val="24"/>
          <w:szCs w:val="24"/>
        </w:rPr>
        <w:t>duc</w:t>
      </w:r>
      <w:r w:rsidRPr="00647B8D">
        <w:rPr>
          <w:rFonts w:cs="Calibri"/>
          <w:b/>
          <w:color w:val="201E21"/>
          <w:sz w:val="24"/>
          <w:szCs w:val="24"/>
        </w:rPr>
        <w:t>e e</w:t>
      </w:r>
      <w:r w:rsidRPr="00647B8D">
        <w:rPr>
          <w:rFonts w:cs="Calibri"/>
          <w:b/>
          <w:color w:val="0F0E0F"/>
          <w:sz w:val="24"/>
          <w:szCs w:val="24"/>
        </w:rPr>
        <w:t>l prim</w:t>
      </w:r>
      <w:r w:rsidRPr="00647B8D">
        <w:rPr>
          <w:rFonts w:cs="Calibri"/>
          <w:b/>
          <w:color w:val="201E21"/>
          <w:sz w:val="24"/>
          <w:szCs w:val="24"/>
        </w:rPr>
        <w:t>er a</w:t>
      </w:r>
      <w:r w:rsidRPr="00647B8D">
        <w:rPr>
          <w:rFonts w:cs="Calibri"/>
          <w:b/>
          <w:color w:val="0F0E0F"/>
          <w:sz w:val="24"/>
          <w:szCs w:val="24"/>
        </w:rPr>
        <w:t>ñ</w:t>
      </w:r>
      <w:r w:rsidRPr="00647B8D">
        <w:rPr>
          <w:rFonts w:cs="Calibri"/>
          <w:b/>
          <w:color w:val="201E21"/>
          <w:sz w:val="24"/>
          <w:szCs w:val="24"/>
        </w:rPr>
        <w:t>o?</w:t>
      </w:r>
    </w:p>
    <w:p w:rsidR="005F6603" w:rsidRDefault="005F6603" w:rsidP="00F700ED">
      <w:pPr>
        <w:autoSpaceDE w:val="0"/>
        <w:autoSpaceDN w:val="0"/>
        <w:adjustRightInd w:val="0"/>
        <w:spacing w:after="0"/>
        <w:jc w:val="both"/>
        <w:rPr>
          <w:rFonts w:cs="Calibri"/>
          <w:color w:val="0F0E0F"/>
          <w:sz w:val="24"/>
          <w:szCs w:val="24"/>
        </w:rPr>
      </w:pPr>
    </w:p>
    <w:p w:rsidR="005F6603" w:rsidRDefault="005F6603" w:rsidP="00F700ED">
      <w:pPr>
        <w:autoSpaceDE w:val="0"/>
        <w:autoSpaceDN w:val="0"/>
        <w:adjustRightInd w:val="0"/>
        <w:spacing w:after="0"/>
        <w:jc w:val="both"/>
        <w:rPr>
          <w:rFonts w:cs="Calibri"/>
          <w:color w:val="0F0E0F"/>
          <w:sz w:val="24"/>
          <w:szCs w:val="24"/>
        </w:rPr>
      </w:pPr>
      <w:r w:rsidRPr="00F700ED">
        <w:rPr>
          <w:rFonts w:cs="Calibri"/>
          <w:color w:val="0F0E0F"/>
          <w:sz w:val="24"/>
          <w:szCs w:val="24"/>
        </w:rPr>
        <w:t xml:space="preserve">Si </w:t>
      </w:r>
      <w:r w:rsidRPr="00F700ED">
        <w:rPr>
          <w:rFonts w:cs="Calibri"/>
          <w:color w:val="201E21"/>
          <w:sz w:val="24"/>
          <w:szCs w:val="24"/>
        </w:rPr>
        <w:t>as</w:t>
      </w:r>
      <w:r w:rsidRPr="00F700ED">
        <w:rPr>
          <w:rFonts w:cs="Calibri"/>
          <w:color w:val="0F0E0F"/>
          <w:sz w:val="24"/>
          <w:szCs w:val="24"/>
        </w:rPr>
        <w:t>í fu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r</w:t>
      </w:r>
      <w:r w:rsidRPr="00F700ED">
        <w:rPr>
          <w:rFonts w:cs="Calibri"/>
          <w:color w:val="201E21"/>
          <w:sz w:val="24"/>
          <w:szCs w:val="24"/>
        </w:rPr>
        <w:t>a, e</w:t>
      </w:r>
      <w:r w:rsidRPr="00F700ED">
        <w:rPr>
          <w:rFonts w:cs="Calibri"/>
          <w:color w:val="0F0E0F"/>
          <w:sz w:val="24"/>
          <w:szCs w:val="24"/>
        </w:rPr>
        <w:t xml:space="preserve">l </w:t>
      </w:r>
      <w:r w:rsidRPr="00F700ED">
        <w:rPr>
          <w:rFonts w:cs="Calibri"/>
          <w:color w:val="201E21"/>
          <w:sz w:val="24"/>
          <w:szCs w:val="24"/>
        </w:rPr>
        <w:t>tax</w:t>
      </w:r>
      <w:r w:rsidRPr="00F700ED">
        <w:rPr>
          <w:rFonts w:cs="Calibri"/>
          <w:color w:val="0F0E0F"/>
          <w:sz w:val="24"/>
          <w:szCs w:val="24"/>
        </w:rPr>
        <w:t>i</w:t>
      </w:r>
      <w:r w:rsidRPr="00F700ED">
        <w:rPr>
          <w:rFonts w:cs="Calibri"/>
          <w:color w:val="201E21"/>
          <w:sz w:val="24"/>
          <w:szCs w:val="24"/>
        </w:rPr>
        <w:t>s</w:t>
      </w:r>
      <w:r w:rsidRPr="00F700ED">
        <w:rPr>
          <w:rFonts w:cs="Calibri"/>
          <w:color w:val="0F0E0F"/>
          <w:sz w:val="24"/>
          <w:szCs w:val="24"/>
        </w:rPr>
        <w:t>t</w:t>
      </w:r>
      <w:r w:rsidRPr="00F700ED">
        <w:rPr>
          <w:rFonts w:cs="Calibri"/>
          <w:color w:val="201E21"/>
          <w:sz w:val="24"/>
          <w:szCs w:val="24"/>
        </w:rPr>
        <w:t xml:space="preserve">a </w:t>
      </w:r>
      <w:r w:rsidRPr="00F700ED">
        <w:rPr>
          <w:rFonts w:cs="Calibri"/>
          <w:color w:val="0F0E0F"/>
          <w:sz w:val="24"/>
          <w:szCs w:val="24"/>
        </w:rPr>
        <w:t>t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ndrí</w:t>
      </w:r>
      <w:r w:rsidRPr="00F700ED">
        <w:rPr>
          <w:rFonts w:cs="Calibri"/>
          <w:color w:val="201E21"/>
          <w:sz w:val="24"/>
          <w:szCs w:val="24"/>
        </w:rPr>
        <w:t xml:space="preserve">a </w:t>
      </w:r>
      <w:r w:rsidRPr="00F700ED">
        <w:rPr>
          <w:rFonts w:cs="Calibri"/>
          <w:color w:val="0F0E0F"/>
          <w:sz w:val="24"/>
          <w:szCs w:val="24"/>
        </w:rPr>
        <w:t>un</w:t>
      </w:r>
      <w:r w:rsidRPr="00F700ED">
        <w:rPr>
          <w:rFonts w:cs="Calibri"/>
          <w:color w:val="201E21"/>
          <w:sz w:val="24"/>
          <w:szCs w:val="24"/>
        </w:rPr>
        <w:t xml:space="preserve">a </w:t>
      </w:r>
      <w:r w:rsidRPr="00F700ED">
        <w:rPr>
          <w:rFonts w:cs="Calibri"/>
          <w:color w:val="0F0E0F"/>
          <w:sz w:val="24"/>
          <w:szCs w:val="24"/>
        </w:rPr>
        <w:t>p</w:t>
      </w:r>
      <w:r w:rsidRPr="00F700ED">
        <w:rPr>
          <w:rFonts w:cs="Calibri"/>
          <w:color w:val="201E21"/>
          <w:sz w:val="24"/>
          <w:szCs w:val="24"/>
        </w:rPr>
        <w:t>ér</w:t>
      </w:r>
      <w:r w:rsidRPr="00F700ED">
        <w:rPr>
          <w:rFonts w:cs="Calibri"/>
          <w:color w:val="0F0E0F"/>
          <w:sz w:val="24"/>
          <w:szCs w:val="24"/>
        </w:rPr>
        <w:t>did</w:t>
      </w:r>
      <w:r w:rsidRPr="00F700ED">
        <w:rPr>
          <w:rFonts w:cs="Calibri"/>
          <w:color w:val="201E21"/>
          <w:sz w:val="24"/>
          <w:szCs w:val="24"/>
        </w:rPr>
        <w:t>a e</w:t>
      </w:r>
      <w:r w:rsidRPr="00F700ED">
        <w:rPr>
          <w:rFonts w:cs="Calibri"/>
          <w:color w:val="0F0E0F"/>
          <w:sz w:val="24"/>
          <w:szCs w:val="24"/>
        </w:rPr>
        <w:t>l p</w:t>
      </w:r>
      <w:r w:rsidRPr="00F700ED">
        <w:rPr>
          <w:rFonts w:cs="Calibri"/>
          <w:color w:val="201E21"/>
          <w:sz w:val="24"/>
          <w:szCs w:val="24"/>
        </w:rPr>
        <w:t>r</w:t>
      </w:r>
      <w:r w:rsidRPr="00F700ED">
        <w:rPr>
          <w:rFonts w:cs="Calibri"/>
          <w:color w:val="0F0E0F"/>
          <w:sz w:val="24"/>
          <w:szCs w:val="24"/>
        </w:rPr>
        <w:t>im</w:t>
      </w:r>
      <w:r w:rsidRPr="00F700ED">
        <w:rPr>
          <w:rFonts w:cs="Calibri"/>
          <w:color w:val="201E21"/>
          <w:sz w:val="24"/>
          <w:szCs w:val="24"/>
        </w:rPr>
        <w:t>er a</w:t>
      </w:r>
      <w:r w:rsidRPr="00F700ED">
        <w:rPr>
          <w:rFonts w:cs="Calibri"/>
          <w:color w:val="0F0E0F"/>
          <w:sz w:val="24"/>
          <w:szCs w:val="24"/>
        </w:rPr>
        <w:t>ñ</w:t>
      </w:r>
      <w:r w:rsidRPr="00F700ED">
        <w:rPr>
          <w:rFonts w:cs="Calibri"/>
          <w:color w:val="201E21"/>
          <w:sz w:val="24"/>
          <w:szCs w:val="24"/>
        </w:rPr>
        <w:t xml:space="preserve">o </w:t>
      </w:r>
      <w:r w:rsidRPr="00F700ED">
        <w:rPr>
          <w:rFonts w:cs="Calibri"/>
          <w:color w:val="0F0E0F"/>
          <w:sz w:val="24"/>
          <w:szCs w:val="24"/>
        </w:rPr>
        <w:t>d</w:t>
      </w:r>
      <w:r w:rsidRPr="00F700ED">
        <w:rPr>
          <w:rFonts w:cs="Calibri"/>
          <w:color w:val="201E21"/>
          <w:sz w:val="24"/>
          <w:szCs w:val="24"/>
        </w:rPr>
        <w:t>e 5</w:t>
      </w:r>
      <w:r w:rsidRPr="00F700ED">
        <w:rPr>
          <w:rFonts w:cs="Calibri"/>
          <w:color w:val="414044"/>
          <w:sz w:val="24"/>
          <w:szCs w:val="24"/>
        </w:rPr>
        <w:t>.</w:t>
      </w:r>
      <w:r w:rsidRPr="00F700ED">
        <w:rPr>
          <w:rFonts w:cs="Calibri"/>
          <w:color w:val="0F0E0F"/>
          <w:sz w:val="24"/>
          <w:szCs w:val="24"/>
        </w:rPr>
        <w:t>0</w:t>
      </w:r>
      <w:r w:rsidRPr="00F700ED">
        <w:rPr>
          <w:rFonts w:cs="Calibri"/>
          <w:color w:val="201E21"/>
          <w:sz w:val="24"/>
          <w:szCs w:val="24"/>
        </w:rPr>
        <w:t>0</w:t>
      </w:r>
      <w:r w:rsidRPr="00F700ED">
        <w:rPr>
          <w:rFonts w:cs="Calibri"/>
          <w:color w:val="0F0E0F"/>
          <w:sz w:val="24"/>
          <w:szCs w:val="24"/>
        </w:rPr>
        <w:t xml:space="preserve">0 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ur</w:t>
      </w:r>
      <w:r w:rsidRPr="00F700ED">
        <w:rPr>
          <w:rFonts w:cs="Calibri"/>
          <w:color w:val="201E21"/>
          <w:sz w:val="24"/>
          <w:szCs w:val="24"/>
        </w:rPr>
        <w:t>os (s</w:t>
      </w:r>
      <w:r w:rsidRPr="00F700ED">
        <w:rPr>
          <w:rFonts w:cs="Calibri"/>
          <w:color w:val="0F0E0F"/>
          <w:sz w:val="24"/>
          <w:szCs w:val="24"/>
        </w:rPr>
        <w:t>u</w:t>
      </w:r>
      <w:r w:rsidRPr="00F700ED">
        <w:rPr>
          <w:rFonts w:cs="Calibri"/>
          <w:color w:val="201E21"/>
          <w:sz w:val="24"/>
          <w:szCs w:val="24"/>
        </w:rPr>
        <w:t xml:space="preserve">s </w:t>
      </w:r>
      <w:r w:rsidRPr="00F700ED">
        <w:rPr>
          <w:rFonts w:cs="Calibri"/>
          <w:color w:val="0F0E0F"/>
          <w:sz w:val="24"/>
          <w:szCs w:val="24"/>
        </w:rPr>
        <w:t>in</w:t>
      </w:r>
      <w:r w:rsidRPr="00F700ED">
        <w:rPr>
          <w:rFonts w:cs="Calibri"/>
          <w:color w:val="201E21"/>
          <w:sz w:val="24"/>
          <w:szCs w:val="24"/>
        </w:rPr>
        <w:t>g</w:t>
      </w:r>
      <w:r w:rsidRPr="00F700ED">
        <w:rPr>
          <w:rFonts w:cs="Calibri"/>
          <w:color w:val="0F0E0F"/>
          <w:sz w:val="24"/>
          <w:szCs w:val="24"/>
        </w:rPr>
        <w:t>r</w:t>
      </w:r>
      <w:r w:rsidRPr="00F700ED">
        <w:rPr>
          <w:rFonts w:cs="Calibri"/>
          <w:color w:val="201E21"/>
          <w:sz w:val="24"/>
          <w:szCs w:val="24"/>
        </w:rPr>
        <w:t>esos</w:t>
      </w:r>
      <w:r>
        <w:rPr>
          <w:rFonts w:cs="Calibri"/>
          <w:color w:val="201E21"/>
          <w:sz w:val="24"/>
          <w:szCs w:val="24"/>
        </w:rPr>
        <w:t xml:space="preserve"> </w:t>
      </w:r>
      <w:r w:rsidRPr="00F700ED">
        <w:rPr>
          <w:rFonts w:cs="Calibri"/>
          <w:color w:val="0F0E0F"/>
          <w:sz w:val="24"/>
          <w:szCs w:val="24"/>
        </w:rPr>
        <w:t>d</w:t>
      </w:r>
      <w:r w:rsidRPr="00F700ED">
        <w:rPr>
          <w:rFonts w:cs="Calibri"/>
          <w:color w:val="201E21"/>
          <w:sz w:val="24"/>
          <w:szCs w:val="24"/>
        </w:rPr>
        <w:t xml:space="preserve">e </w:t>
      </w:r>
      <w:r w:rsidRPr="00F700ED">
        <w:rPr>
          <w:rFonts w:cs="Calibri"/>
          <w:color w:val="0F0E0F"/>
          <w:sz w:val="24"/>
          <w:szCs w:val="24"/>
        </w:rPr>
        <w:t>e</w:t>
      </w:r>
      <w:r w:rsidRPr="00F700ED">
        <w:rPr>
          <w:rFonts w:cs="Calibri"/>
          <w:color w:val="201E21"/>
          <w:sz w:val="24"/>
          <w:szCs w:val="24"/>
        </w:rPr>
        <w:t>se a</w:t>
      </w:r>
      <w:r w:rsidRPr="00F700ED">
        <w:rPr>
          <w:rFonts w:cs="Calibri"/>
          <w:color w:val="0F0E0F"/>
          <w:sz w:val="24"/>
          <w:szCs w:val="24"/>
        </w:rPr>
        <w:t>ñ</w:t>
      </w:r>
      <w:r w:rsidRPr="00F700ED">
        <w:rPr>
          <w:rFonts w:cs="Calibri"/>
          <w:color w:val="201E21"/>
          <w:sz w:val="24"/>
          <w:szCs w:val="24"/>
        </w:rPr>
        <w:t xml:space="preserve">o </w:t>
      </w:r>
      <w:r w:rsidRPr="00F700ED">
        <w:rPr>
          <w:rFonts w:cs="Calibri"/>
          <w:color w:val="0F0E0F"/>
          <w:sz w:val="24"/>
          <w:szCs w:val="24"/>
        </w:rPr>
        <w:t>m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n</w:t>
      </w:r>
      <w:r w:rsidRPr="00F700ED">
        <w:rPr>
          <w:rFonts w:cs="Calibri"/>
          <w:color w:val="201E21"/>
          <w:sz w:val="24"/>
          <w:szCs w:val="24"/>
        </w:rPr>
        <w:t>os e</w:t>
      </w:r>
      <w:r w:rsidRPr="00F700ED">
        <w:rPr>
          <w:rFonts w:cs="Calibri"/>
          <w:color w:val="0F0E0F"/>
          <w:sz w:val="24"/>
          <w:szCs w:val="24"/>
        </w:rPr>
        <w:t xml:space="preserve">l </w:t>
      </w:r>
      <w:r w:rsidRPr="00F700ED">
        <w:rPr>
          <w:rFonts w:cs="Calibri"/>
          <w:color w:val="201E21"/>
          <w:sz w:val="24"/>
          <w:szCs w:val="24"/>
        </w:rPr>
        <w:t>gas</w:t>
      </w:r>
      <w:r w:rsidRPr="00F700ED">
        <w:rPr>
          <w:rFonts w:cs="Calibri"/>
          <w:color w:val="0F0E0F"/>
          <w:sz w:val="24"/>
          <w:szCs w:val="24"/>
        </w:rPr>
        <w:t>t</w:t>
      </w:r>
      <w:r w:rsidRPr="00F700ED">
        <w:rPr>
          <w:rFonts w:cs="Calibri"/>
          <w:color w:val="201E21"/>
          <w:sz w:val="24"/>
          <w:szCs w:val="24"/>
        </w:rPr>
        <w:t>o de</w:t>
      </w:r>
      <w:r w:rsidRPr="00F700ED">
        <w:rPr>
          <w:rFonts w:cs="Calibri"/>
          <w:color w:val="0F0E0F"/>
          <w:sz w:val="24"/>
          <w:szCs w:val="24"/>
        </w:rPr>
        <w:t>l t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xi</w:t>
      </w:r>
      <w:r w:rsidRPr="00F700ED">
        <w:rPr>
          <w:rFonts w:cs="Calibri"/>
          <w:color w:val="201E21"/>
          <w:sz w:val="24"/>
          <w:szCs w:val="24"/>
        </w:rPr>
        <w:t xml:space="preserve">) </w:t>
      </w:r>
      <w:r w:rsidRPr="00F700ED">
        <w:rPr>
          <w:rFonts w:cs="Calibri"/>
          <w:color w:val="0F0E0F"/>
          <w:sz w:val="24"/>
          <w:szCs w:val="24"/>
        </w:rPr>
        <w:t xml:space="preserve">y 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l r</w:t>
      </w:r>
      <w:r w:rsidRPr="00F700ED">
        <w:rPr>
          <w:rFonts w:cs="Calibri"/>
          <w:color w:val="201E21"/>
          <w:sz w:val="24"/>
          <w:szCs w:val="24"/>
        </w:rPr>
        <w:t>es</w:t>
      </w:r>
      <w:r w:rsidRPr="00F700ED">
        <w:rPr>
          <w:rFonts w:cs="Calibri"/>
          <w:color w:val="0F0E0F"/>
          <w:sz w:val="24"/>
          <w:szCs w:val="24"/>
        </w:rPr>
        <w:t>t</w:t>
      </w:r>
      <w:r w:rsidRPr="00F700ED">
        <w:rPr>
          <w:rFonts w:cs="Calibri"/>
          <w:color w:val="201E21"/>
          <w:sz w:val="24"/>
          <w:szCs w:val="24"/>
        </w:rPr>
        <w:t xml:space="preserve">o </w:t>
      </w:r>
      <w:r w:rsidRPr="00F700ED">
        <w:rPr>
          <w:rFonts w:cs="Calibri"/>
          <w:color w:val="0F0E0F"/>
          <w:sz w:val="24"/>
          <w:szCs w:val="24"/>
        </w:rPr>
        <w:t>d</w:t>
      </w:r>
      <w:r w:rsidRPr="00F700ED">
        <w:rPr>
          <w:rFonts w:cs="Calibri"/>
          <w:color w:val="201E21"/>
          <w:sz w:val="24"/>
          <w:szCs w:val="24"/>
        </w:rPr>
        <w:t xml:space="preserve">e </w:t>
      </w:r>
      <w:r w:rsidRPr="00F700ED">
        <w:rPr>
          <w:rFonts w:cs="Calibri"/>
          <w:color w:val="0F0E0F"/>
          <w:sz w:val="24"/>
          <w:szCs w:val="24"/>
        </w:rPr>
        <w:t>l</w:t>
      </w:r>
      <w:r w:rsidRPr="00F700ED">
        <w:rPr>
          <w:rFonts w:cs="Calibri"/>
          <w:color w:val="201E21"/>
          <w:sz w:val="24"/>
          <w:szCs w:val="24"/>
        </w:rPr>
        <w:t>os a</w:t>
      </w:r>
      <w:r w:rsidRPr="00F700ED">
        <w:rPr>
          <w:rFonts w:cs="Calibri"/>
          <w:color w:val="0F0E0F"/>
          <w:sz w:val="24"/>
          <w:szCs w:val="24"/>
        </w:rPr>
        <w:t>ñ</w:t>
      </w:r>
      <w:r w:rsidRPr="00F700ED">
        <w:rPr>
          <w:rFonts w:cs="Calibri"/>
          <w:color w:val="201E21"/>
          <w:sz w:val="24"/>
          <w:szCs w:val="24"/>
        </w:rPr>
        <w:t xml:space="preserve">os </w:t>
      </w:r>
      <w:r w:rsidRPr="00F700ED">
        <w:rPr>
          <w:rFonts w:cs="Calibri"/>
          <w:color w:val="0F0E0F"/>
          <w:sz w:val="24"/>
          <w:szCs w:val="24"/>
        </w:rPr>
        <w:t>d</w:t>
      </w:r>
      <w:r w:rsidRPr="00F700ED">
        <w:rPr>
          <w:rFonts w:cs="Calibri"/>
          <w:color w:val="201E21"/>
          <w:sz w:val="24"/>
          <w:szCs w:val="24"/>
        </w:rPr>
        <w:t>ec</w:t>
      </w:r>
      <w:r w:rsidRPr="00F700ED">
        <w:rPr>
          <w:rFonts w:cs="Calibri"/>
          <w:color w:val="0F0E0F"/>
          <w:sz w:val="24"/>
          <w:szCs w:val="24"/>
        </w:rPr>
        <w:t>l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r</w:t>
      </w:r>
      <w:r w:rsidRPr="00F700ED">
        <w:rPr>
          <w:rFonts w:cs="Calibri"/>
          <w:color w:val="201E21"/>
          <w:sz w:val="24"/>
          <w:szCs w:val="24"/>
        </w:rPr>
        <w:t xml:space="preserve">aría </w:t>
      </w:r>
      <w:r w:rsidRPr="00F700ED">
        <w:rPr>
          <w:rFonts w:cs="Calibri"/>
          <w:color w:val="0F0E0F"/>
          <w:sz w:val="24"/>
          <w:szCs w:val="24"/>
        </w:rPr>
        <w:t>un</w:t>
      </w:r>
      <w:r w:rsidRPr="00F700ED">
        <w:rPr>
          <w:rFonts w:cs="Calibri"/>
          <w:color w:val="201E21"/>
          <w:sz w:val="24"/>
          <w:szCs w:val="24"/>
        </w:rPr>
        <w:t xml:space="preserve">os </w:t>
      </w:r>
      <w:r w:rsidRPr="00F700ED">
        <w:rPr>
          <w:rFonts w:cs="Calibri"/>
          <w:color w:val="0F0E0F"/>
          <w:sz w:val="24"/>
          <w:szCs w:val="24"/>
        </w:rPr>
        <w:t>b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n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fi</w:t>
      </w:r>
      <w:r w:rsidRPr="00F700ED">
        <w:rPr>
          <w:rFonts w:cs="Calibri"/>
          <w:color w:val="201E21"/>
          <w:sz w:val="24"/>
          <w:szCs w:val="24"/>
        </w:rPr>
        <w:t>c</w:t>
      </w:r>
      <w:r w:rsidRPr="00F700ED">
        <w:rPr>
          <w:rFonts w:cs="Calibri"/>
          <w:color w:val="0F0E0F"/>
          <w:sz w:val="24"/>
          <w:szCs w:val="24"/>
        </w:rPr>
        <w:t>io</w:t>
      </w:r>
      <w:r w:rsidRPr="00F700ED">
        <w:rPr>
          <w:rFonts w:cs="Calibri"/>
          <w:color w:val="201E21"/>
          <w:sz w:val="24"/>
          <w:szCs w:val="24"/>
        </w:rPr>
        <w:t>s</w:t>
      </w:r>
      <w:r>
        <w:rPr>
          <w:rFonts w:cs="Calibri"/>
          <w:color w:val="201E21"/>
          <w:sz w:val="24"/>
          <w:szCs w:val="24"/>
        </w:rPr>
        <w:t xml:space="preserve"> 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nual</w:t>
      </w:r>
      <w:r w:rsidRPr="00F700ED">
        <w:rPr>
          <w:rFonts w:cs="Calibri"/>
          <w:color w:val="201E21"/>
          <w:sz w:val="24"/>
          <w:szCs w:val="24"/>
        </w:rPr>
        <w:t xml:space="preserve">es </w:t>
      </w:r>
      <w:r w:rsidRPr="00F700ED">
        <w:rPr>
          <w:rFonts w:cs="Calibri"/>
          <w:color w:val="0F0E0F"/>
          <w:sz w:val="24"/>
          <w:szCs w:val="24"/>
        </w:rPr>
        <w:t>p</w:t>
      </w:r>
      <w:r w:rsidRPr="00F700ED">
        <w:rPr>
          <w:rFonts w:cs="Calibri"/>
          <w:color w:val="201E21"/>
          <w:sz w:val="24"/>
          <w:szCs w:val="24"/>
        </w:rPr>
        <w:t>o</w:t>
      </w:r>
      <w:r w:rsidRPr="00F700ED">
        <w:rPr>
          <w:rFonts w:cs="Calibri"/>
          <w:color w:val="0F0E0F"/>
          <w:sz w:val="24"/>
          <w:szCs w:val="24"/>
        </w:rPr>
        <w:t xml:space="preserve">r </w:t>
      </w:r>
      <w:r w:rsidRPr="00F700ED">
        <w:rPr>
          <w:rFonts w:cs="Calibri"/>
          <w:color w:val="201E21"/>
          <w:sz w:val="24"/>
          <w:szCs w:val="24"/>
        </w:rPr>
        <w:t>los 2</w:t>
      </w:r>
      <w:r w:rsidRPr="00F700ED">
        <w:rPr>
          <w:rFonts w:cs="Calibri"/>
          <w:color w:val="0F0E0F"/>
          <w:sz w:val="24"/>
          <w:szCs w:val="24"/>
        </w:rPr>
        <w:t>5</w:t>
      </w:r>
      <w:r w:rsidRPr="00F700ED">
        <w:rPr>
          <w:rFonts w:cs="Calibri"/>
          <w:color w:val="201E21"/>
          <w:sz w:val="24"/>
          <w:szCs w:val="24"/>
        </w:rPr>
        <w:t>.</w:t>
      </w:r>
      <w:r w:rsidRPr="00F700ED">
        <w:rPr>
          <w:rFonts w:cs="Calibri"/>
          <w:color w:val="0F0E0F"/>
          <w:sz w:val="24"/>
          <w:szCs w:val="24"/>
        </w:rPr>
        <w:t>0</w:t>
      </w:r>
      <w:r w:rsidRPr="00F700ED">
        <w:rPr>
          <w:rFonts w:cs="Calibri"/>
          <w:color w:val="201E21"/>
          <w:sz w:val="24"/>
          <w:szCs w:val="24"/>
        </w:rPr>
        <w:t>0</w:t>
      </w:r>
      <w:r w:rsidRPr="00F700ED">
        <w:rPr>
          <w:rFonts w:cs="Calibri"/>
          <w:color w:val="0F0E0F"/>
          <w:sz w:val="24"/>
          <w:szCs w:val="24"/>
        </w:rPr>
        <w:t xml:space="preserve">0 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ur</w:t>
      </w:r>
      <w:r w:rsidRPr="00F700ED">
        <w:rPr>
          <w:rFonts w:cs="Calibri"/>
          <w:color w:val="201E21"/>
          <w:sz w:val="24"/>
          <w:szCs w:val="24"/>
        </w:rPr>
        <w:t xml:space="preserve">os </w:t>
      </w:r>
      <w:r w:rsidRPr="00F700ED">
        <w:rPr>
          <w:rFonts w:cs="Calibri"/>
          <w:color w:val="0F0E0F"/>
          <w:sz w:val="24"/>
          <w:szCs w:val="24"/>
        </w:rPr>
        <w:t>qu</w:t>
      </w:r>
      <w:r w:rsidRPr="00F700ED">
        <w:rPr>
          <w:rFonts w:cs="Calibri"/>
          <w:color w:val="201E21"/>
          <w:sz w:val="24"/>
          <w:szCs w:val="24"/>
        </w:rPr>
        <w:t>e o</w:t>
      </w:r>
      <w:r w:rsidRPr="00F700ED">
        <w:rPr>
          <w:rFonts w:cs="Calibri"/>
          <w:color w:val="0F0E0F"/>
          <w:sz w:val="24"/>
          <w:szCs w:val="24"/>
        </w:rPr>
        <w:t>bti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n</w:t>
      </w:r>
      <w:r w:rsidRPr="00F700ED">
        <w:rPr>
          <w:rFonts w:cs="Calibri"/>
          <w:color w:val="201E21"/>
          <w:sz w:val="24"/>
          <w:szCs w:val="24"/>
        </w:rPr>
        <w:t xml:space="preserve">e </w:t>
      </w:r>
      <w:r w:rsidRPr="00F700ED">
        <w:rPr>
          <w:rFonts w:cs="Calibri"/>
          <w:color w:val="0F0E0F"/>
          <w:sz w:val="24"/>
          <w:szCs w:val="24"/>
        </w:rPr>
        <w:t>d</w:t>
      </w:r>
      <w:r w:rsidRPr="00F700ED">
        <w:rPr>
          <w:rFonts w:cs="Calibri"/>
          <w:color w:val="201E21"/>
          <w:sz w:val="24"/>
          <w:szCs w:val="24"/>
        </w:rPr>
        <w:t>e i</w:t>
      </w:r>
      <w:r w:rsidRPr="00F700ED">
        <w:rPr>
          <w:rFonts w:cs="Calibri"/>
          <w:color w:val="0F0E0F"/>
          <w:sz w:val="24"/>
          <w:szCs w:val="24"/>
        </w:rPr>
        <w:t>n</w:t>
      </w:r>
      <w:r w:rsidRPr="00F700ED">
        <w:rPr>
          <w:rFonts w:cs="Calibri"/>
          <w:color w:val="201E21"/>
          <w:sz w:val="24"/>
          <w:szCs w:val="24"/>
        </w:rPr>
        <w:t>gresos</w:t>
      </w:r>
      <w:r w:rsidRPr="00F700ED">
        <w:rPr>
          <w:rFonts w:cs="Calibri"/>
          <w:color w:val="0F0E0F"/>
          <w:sz w:val="24"/>
          <w:szCs w:val="24"/>
        </w:rPr>
        <w:t xml:space="preserve">. </w:t>
      </w:r>
    </w:p>
    <w:p w:rsidR="005F6603" w:rsidRDefault="005F6603" w:rsidP="00F700ED">
      <w:pPr>
        <w:autoSpaceDE w:val="0"/>
        <w:autoSpaceDN w:val="0"/>
        <w:adjustRightInd w:val="0"/>
        <w:spacing w:after="0"/>
        <w:jc w:val="both"/>
        <w:rPr>
          <w:rFonts w:cs="Calibri"/>
          <w:color w:val="0F0E0F"/>
          <w:sz w:val="24"/>
          <w:szCs w:val="24"/>
        </w:rPr>
      </w:pPr>
    </w:p>
    <w:p w:rsidR="005F6603" w:rsidRDefault="005F6603" w:rsidP="00F700ED">
      <w:pPr>
        <w:autoSpaceDE w:val="0"/>
        <w:autoSpaceDN w:val="0"/>
        <w:adjustRightInd w:val="0"/>
        <w:spacing w:after="0"/>
        <w:jc w:val="both"/>
        <w:rPr>
          <w:rFonts w:cs="Calibri"/>
          <w:color w:val="201E21"/>
          <w:sz w:val="24"/>
          <w:szCs w:val="24"/>
        </w:rPr>
      </w:pPr>
      <w:r w:rsidRPr="00F700ED">
        <w:rPr>
          <w:rFonts w:cs="Calibri"/>
          <w:color w:val="0F0E0F"/>
          <w:sz w:val="24"/>
          <w:szCs w:val="24"/>
        </w:rPr>
        <w:t>E</w:t>
      </w:r>
      <w:r w:rsidRPr="00F700ED">
        <w:rPr>
          <w:rFonts w:cs="Calibri"/>
          <w:color w:val="201E21"/>
          <w:sz w:val="24"/>
          <w:szCs w:val="24"/>
        </w:rPr>
        <w:t>s</w:t>
      </w:r>
      <w:r w:rsidRPr="00F700ED">
        <w:rPr>
          <w:rFonts w:cs="Calibri"/>
          <w:color w:val="0F0E0F"/>
          <w:sz w:val="24"/>
          <w:szCs w:val="24"/>
        </w:rPr>
        <w:t>t</w:t>
      </w:r>
      <w:r w:rsidRPr="00F700ED">
        <w:rPr>
          <w:rFonts w:cs="Calibri"/>
          <w:color w:val="201E21"/>
          <w:sz w:val="24"/>
          <w:szCs w:val="24"/>
        </w:rPr>
        <w:t xml:space="preserve">a </w:t>
      </w:r>
      <w:r w:rsidRPr="00F700ED">
        <w:rPr>
          <w:rFonts w:cs="Calibri"/>
          <w:color w:val="0F0E0F"/>
          <w:sz w:val="24"/>
          <w:szCs w:val="24"/>
        </w:rPr>
        <w:t>m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n</w:t>
      </w:r>
      <w:r w:rsidRPr="00F700ED">
        <w:rPr>
          <w:rFonts w:cs="Calibri"/>
          <w:color w:val="201E21"/>
          <w:sz w:val="24"/>
          <w:szCs w:val="24"/>
        </w:rPr>
        <w:t xml:space="preserve">era </w:t>
      </w:r>
      <w:r w:rsidRPr="00F700ED">
        <w:rPr>
          <w:rFonts w:cs="Calibri"/>
          <w:color w:val="0F0E0F"/>
          <w:sz w:val="24"/>
          <w:szCs w:val="24"/>
        </w:rPr>
        <w:t>d</w:t>
      </w:r>
      <w:r w:rsidRPr="00F700ED">
        <w:rPr>
          <w:rFonts w:cs="Calibri"/>
          <w:color w:val="201E21"/>
          <w:sz w:val="24"/>
          <w:szCs w:val="24"/>
        </w:rPr>
        <w:t xml:space="preserve">e </w:t>
      </w:r>
      <w:r w:rsidRPr="00F700ED">
        <w:rPr>
          <w:rFonts w:cs="Calibri"/>
          <w:color w:val="0F0E0F"/>
          <w:sz w:val="24"/>
          <w:szCs w:val="24"/>
        </w:rPr>
        <w:t>r</w:t>
      </w:r>
      <w:r w:rsidRPr="00F700ED">
        <w:rPr>
          <w:rFonts w:cs="Calibri"/>
          <w:color w:val="201E21"/>
          <w:sz w:val="24"/>
          <w:szCs w:val="24"/>
        </w:rPr>
        <w:t>egis</w:t>
      </w:r>
      <w:r w:rsidRPr="00F700ED">
        <w:rPr>
          <w:rFonts w:cs="Calibri"/>
          <w:color w:val="0F0E0F"/>
          <w:sz w:val="24"/>
          <w:szCs w:val="24"/>
        </w:rPr>
        <w:t>tr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r la</w:t>
      </w:r>
      <w:r>
        <w:rPr>
          <w:rFonts w:cs="Calibri"/>
          <w:color w:val="201E21"/>
          <w:sz w:val="24"/>
          <w:szCs w:val="24"/>
        </w:rPr>
        <w:t xml:space="preserve"> </w:t>
      </w:r>
      <w:r w:rsidRPr="00F700ED">
        <w:rPr>
          <w:rFonts w:cs="Calibri"/>
          <w:color w:val="0F0E0F"/>
          <w:sz w:val="24"/>
          <w:szCs w:val="24"/>
        </w:rPr>
        <w:t>inf</w:t>
      </w:r>
      <w:r w:rsidRPr="00F700ED">
        <w:rPr>
          <w:rFonts w:cs="Calibri"/>
          <w:color w:val="201E21"/>
          <w:sz w:val="24"/>
          <w:szCs w:val="24"/>
        </w:rPr>
        <w:t>o</w:t>
      </w:r>
      <w:r w:rsidRPr="00F700ED">
        <w:rPr>
          <w:rFonts w:cs="Calibri"/>
          <w:color w:val="0F0E0F"/>
          <w:sz w:val="24"/>
          <w:szCs w:val="24"/>
        </w:rPr>
        <w:t>rm</w:t>
      </w:r>
      <w:r w:rsidRPr="00F700ED">
        <w:rPr>
          <w:rFonts w:cs="Calibri"/>
          <w:color w:val="201E21"/>
          <w:sz w:val="24"/>
          <w:szCs w:val="24"/>
        </w:rPr>
        <w:t>ació</w:t>
      </w:r>
      <w:r w:rsidRPr="00F700ED">
        <w:rPr>
          <w:rFonts w:cs="Calibri"/>
          <w:color w:val="0F0E0F"/>
          <w:sz w:val="24"/>
          <w:szCs w:val="24"/>
        </w:rPr>
        <w:t>n n</w:t>
      </w:r>
      <w:r w:rsidRPr="00F700ED">
        <w:rPr>
          <w:rFonts w:cs="Calibri"/>
          <w:color w:val="201E21"/>
          <w:sz w:val="24"/>
          <w:szCs w:val="24"/>
        </w:rPr>
        <w:t>o ref</w:t>
      </w:r>
      <w:r w:rsidRPr="00F700ED">
        <w:rPr>
          <w:rFonts w:cs="Calibri"/>
          <w:color w:val="0F0E0F"/>
          <w:sz w:val="24"/>
          <w:szCs w:val="24"/>
        </w:rPr>
        <w:t>l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 xml:space="preserve">ja 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d</w:t>
      </w:r>
      <w:r w:rsidRPr="00F700ED">
        <w:rPr>
          <w:rFonts w:cs="Calibri"/>
          <w:color w:val="201E21"/>
          <w:sz w:val="24"/>
          <w:szCs w:val="24"/>
        </w:rPr>
        <w:t>ec</w:t>
      </w:r>
      <w:r w:rsidRPr="00F700ED">
        <w:rPr>
          <w:rFonts w:cs="Calibri"/>
          <w:color w:val="0F0E0F"/>
          <w:sz w:val="24"/>
          <w:szCs w:val="24"/>
        </w:rPr>
        <w:t>u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d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m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nt</w:t>
      </w:r>
      <w:r w:rsidRPr="00F700ED">
        <w:rPr>
          <w:rFonts w:cs="Calibri"/>
          <w:color w:val="201E21"/>
          <w:sz w:val="24"/>
          <w:szCs w:val="24"/>
        </w:rPr>
        <w:t xml:space="preserve">e </w:t>
      </w:r>
      <w:r w:rsidRPr="00F700ED">
        <w:rPr>
          <w:rFonts w:cs="Calibri"/>
          <w:color w:val="0F0E0F"/>
          <w:sz w:val="24"/>
          <w:szCs w:val="24"/>
        </w:rPr>
        <w:t>l</w:t>
      </w:r>
      <w:r w:rsidRPr="00F700ED">
        <w:rPr>
          <w:rFonts w:cs="Calibri"/>
          <w:color w:val="201E21"/>
          <w:sz w:val="24"/>
          <w:szCs w:val="24"/>
        </w:rPr>
        <w:t>a ac</w:t>
      </w:r>
      <w:r w:rsidRPr="00F700ED">
        <w:rPr>
          <w:rFonts w:cs="Calibri"/>
          <w:color w:val="0F0E0F"/>
          <w:sz w:val="24"/>
          <w:szCs w:val="24"/>
        </w:rPr>
        <w:t>ti</w:t>
      </w:r>
      <w:r w:rsidRPr="00F700ED">
        <w:rPr>
          <w:rFonts w:cs="Calibri"/>
          <w:color w:val="201E21"/>
          <w:sz w:val="24"/>
          <w:szCs w:val="24"/>
        </w:rPr>
        <w:t>v</w:t>
      </w:r>
      <w:r w:rsidRPr="00F700ED">
        <w:rPr>
          <w:rFonts w:cs="Calibri"/>
          <w:color w:val="0F0E0F"/>
          <w:sz w:val="24"/>
          <w:szCs w:val="24"/>
        </w:rPr>
        <w:t>id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d d</w:t>
      </w:r>
      <w:r w:rsidRPr="00F700ED">
        <w:rPr>
          <w:rFonts w:cs="Calibri"/>
          <w:color w:val="201E21"/>
          <w:sz w:val="24"/>
          <w:szCs w:val="24"/>
        </w:rPr>
        <w:t xml:space="preserve">e </w:t>
      </w:r>
      <w:r w:rsidRPr="00F700ED">
        <w:rPr>
          <w:rFonts w:cs="Calibri"/>
          <w:color w:val="0F0E0F"/>
          <w:sz w:val="24"/>
          <w:szCs w:val="24"/>
        </w:rPr>
        <w:t>l</w:t>
      </w:r>
      <w:r w:rsidRPr="00F700ED">
        <w:rPr>
          <w:rFonts w:cs="Calibri"/>
          <w:color w:val="201E21"/>
          <w:sz w:val="24"/>
          <w:szCs w:val="24"/>
        </w:rPr>
        <w:t>a e</w:t>
      </w:r>
      <w:r w:rsidRPr="00F700ED">
        <w:rPr>
          <w:rFonts w:cs="Calibri"/>
          <w:color w:val="0F0E0F"/>
          <w:sz w:val="24"/>
          <w:szCs w:val="24"/>
        </w:rPr>
        <w:t>mpr</w:t>
      </w:r>
      <w:r w:rsidRPr="00F700ED">
        <w:rPr>
          <w:rFonts w:cs="Calibri"/>
          <w:color w:val="201E21"/>
          <w:sz w:val="24"/>
          <w:szCs w:val="24"/>
        </w:rPr>
        <w:t xml:space="preserve">esa. </w:t>
      </w:r>
      <w:r w:rsidRPr="00F700ED">
        <w:rPr>
          <w:rFonts w:cs="Calibri"/>
          <w:color w:val="0F0E0F"/>
          <w:sz w:val="24"/>
          <w:szCs w:val="24"/>
        </w:rPr>
        <w:t xml:space="preserve">El </w:t>
      </w:r>
      <w:r w:rsidRPr="00F700ED">
        <w:rPr>
          <w:rFonts w:cs="Calibri"/>
          <w:color w:val="201E21"/>
          <w:sz w:val="24"/>
          <w:szCs w:val="24"/>
        </w:rPr>
        <w:t>tax</w:t>
      </w:r>
      <w:r w:rsidRPr="00F700ED">
        <w:rPr>
          <w:rFonts w:cs="Calibri"/>
          <w:color w:val="0F0E0F"/>
          <w:sz w:val="24"/>
          <w:szCs w:val="24"/>
        </w:rPr>
        <w:t>i</w:t>
      </w:r>
      <w:r w:rsidRPr="00F700ED">
        <w:rPr>
          <w:rFonts w:cs="Calibri"/>
          <w:color w:val="201E21"/>
          <w:sz w:val="24"/>
          <w:szCs w:val="24"/>
        </w:rPr>
        <w:t>s</w:t>
      </w:r>
      <w:r w:rsidRPr="00F700ED">
        <w:rPr>
          <w:rFonts w:cs="Calibri"/>
          <w:color w:val="0F0E0F"/>
          <w:sz w:val="24"/>
          <w:szCs w:val="24"/>
        </w:rPr>
        <w:t>t</w:t>
      </w:r>
      <w:r w:rsidRPr="00F700ED">
        <w:rPr>
          <w:rFonts w:cs="Calibri"/>
          <w:color w:val="201E21"/>
          <w:sz w:val="24"/>
          <w:szCs w:val="24"/>
        </w:rPr>
        <w:t xml:space="preserve">a </w:t>
      </w:r>
      <w:r w:rsidRPr="00F700ED">
        <w:rPr>
          <w:rFonts w:cs="Calibri"/>
          <w:color w:val="0F0E0F"/>
          <w:sz w:val="24"/>
          <w:szCs w:val="24"/>
        </w:rPr>
        <w:t xml:space="preserve">ha 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dquirid</w:t>
      </w:r>
      <w:r w:rsidRPr="00F700ED">
        <w:rPr>
          <w:rFonts w:cs="Calibri"/>
          <w:color w:val="201E21"/>
          <w:sz w:val="24"/>
          <w:szCs w:val="24"/>
        </w:rPr>
        <w:t>o</w:t>
      </w:r>
      <w:r>
        <w:rPr>
          <w:rFonts w:cs="Calibri"/>
          <w:color w:val="201E21"/>
          <w:sz w:val="24"/>
          <w:szCs w:val="24"/>
        </w:rPr>
        <w:t xml:space="preserve"> </w:t>
      </w:r>
      <w:r w:rsidRPr="00F700ED">
        <w:rPr>
          <w:rFonts w:cs="Calibri"/>
          <w:color w:val="0F0E0F"/>
          <w:sz w:val="24"/>
          <w:szCs w:val="24"/>
        </w:rPr>
        <w:t xml:space="preserve">un </w:t>
      </w:r>
      <w:r w:rsidRPr="00F700ED">
        <w:rPr>
          <w:rFonts w:cs="Calibri"/>
          <w:color w:val="201E21"/>
          <w:sz w:val="24"/>
          <w:szCs w:val="24"/>
        </w:rPr>
        <w:t>co</w:t>
      </w:r>
      <w:r w:rsidRPr="00F700ED">
        <w:rPr>
          <w:rFonts w:cs="Calibri"/>
          <w:color w:val="0F0E0F"/>
          <w:sz w:val="24"/>
          <w:szCs w:val="24"/>
        </w:rPr>
        <w:t>ch</w:t>
      </w:r>
      <w:r w:rsidRPr="00F700ED">
        <w:rPr>
          <w:rFonts w:cs="Calibri"/>
          <w:color w:val="201E21"/>
          <w:sz w:val="24"/>
          <w:szCs w:val="24"/>
        </w:rPr>
        <w:t>e co</w:t>
      </w:r>
      <w:r w:rsidRPr="00F700ED">
        <w:rPr>
          <w:rFonts w:cs="Calibri"/>
          <w:color w:val="0F0E0F"/>
          <w:sz w:val="24"/>
          <w:szCs w:val="24"/>
        </w:rPr>
        <w:t xml:space="preserve">n 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l qu</w:t>
      </w:r>
      <w:r w:rsidRPr="00F700ED">
        <w:rPr>
          <w:rFonts w:cs="Calibri"/>
          <w:color w:val="201E21"/>
          <w:sz w:val="24"/>
          <w:szCs w:val="24"/>
        </w:rPr>
        <w:t>e va a e</w:t>
      </w:r>
      <w:r w:rsidRPr="00F700ED">
        <w:rPr>
          <w:rFonts w:cs="Calibri"/>
          <w:color w:val="0F0E0F"/>
          <w:sz w:val="24"/>
          <w:szCs w:val="24"/>
        </w:rPr>
        <w:t>j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r</w:t>
      </w:r>
      <w:r w:rsidRPr="00F700ED">
        <w:rPr>
          <w:rFonts w:cs="Calibri"/>
          <w:color w:val="201E21"/>
          <w:sz w:val="24"/>
          <w:szCs w:val="24"/>
        </w:rPr>
        <w:t>cer s</w:t>
      </w:r>
      <w:r w:rsidRPr="00F700ED">
        <w:rPr>
          <w:rFonts w:cs="Calibri"/>
          <w:color w:val="0F0E0F"/>
          <w:sz w:val="24"/>
          <w:szCs w:val="24"/>
        </w:rPr>
        <w:t xml:space="preserve">u </w:t>
      </w:r>
      <w:r w:rsidRPr="00F700ED">
        <w:rPr>
          <w:rFonts w:cs="Calibri"/>
          <w:color w:val="201E21"/>
          <w:sz w:val="24"/>
          <w:szCs w:val="24"/>
        </w:rPr>
        <w:t>ac</w:t>
      </w:r>
      <w:r w:rsidRPr="00F700ED">
        <w:rPr>
          <w:rFonts w:cs="Calibri"/>
          <w:color w:val="0F0E0F"/>
          <w:sz w:val="24"/>
          <w:szCs w:val="24"/>
        </w:rPr>
        <w:t>ti</w:t>
      </w:r>
      <w:r w:rsidRPr="00F700ED">
        <w:rPr>
          <w:rFonts w:cs="Calibri"/>
          <w:color w:val="201E21"/>
          <w:sz w:val="24"/>
          <w:szCs w:val="24"/>
        </w:rPr>
        <w:t>v</w:t>
      </w:r>
      <w:r w:rsidRPr="00F700ED">
        <w:rPr>
          <w:rFonts w:cs="Calibri"/>
          <w:color w:val="0F0E0F"/>
          <w:sz w:val="24"/>
          <w:szCs w:val="24"/>
        </w:rPr>
        <w:t>id</w:t>
      </w:r>
      <w:r w:rsidRPr="00F700ED">
        <w:rPr>
          <w:rFonts w:cs="Calibri"/>
          <w:color w:val="201E21"/>
          <w:sz w:val="24"/>
          <w:szCs w:val="24"/>
        </w:rPr>
        <w:t xml:space="preserve">ad y </w:t>
      </w:r>
      <w:r w:rsidRPr="00F700ED">
        <w:rPr>
          <w:rFonts w:cs="Calibri"/>
          <w:color w:val="0F0E0F"/>
          <w:sz w:val="24"/>
          <w:szCs w:val="24"/>
        </w:rPr>
        <w:t>l</w:t>
      </w:r>
      <w:r w:rsidRPr="00F700ED">
        <w:rPr>
          <w:rFonts w:cs="Calibri"/>
          <w:color w:val="201E21"/>
          <w:sz w:val="24"/>
          <w:szCs w:val="24"/>
        </w:rPr>
        <w:t>og</w:t>
      </w:r>
      <w:r w:rsidRPr="00F700ED">
        <w:rPr>
          <w:rFonts w:cs="Calibri"/>
          <w:color w:val="0F0E0F"/>
          <w:sz w:val="24"/>
          <w:szCs w:val="24"/>
        </w:rPr>
        <w:t>r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r in</w:t>
      </w:r>
      <w:r w:rsidRPr="00F700ED">
        <w:rPr>
          <w:rFonts w:cs="Calibri"/>
          <w:color w:val="201E21"/>
          <w:sz w:val="24"/>
          <w:szCs w:val="24"/>
        </w:rPr>
        <w:t>g</w:t>
      </w:r>
      <w:r w:rsidRPr="00F700ED">
        <w:rPr>
          <w:rFonts w:cs="Calibri"/>
          <w:color w:val="0F0E0F"/>
          <w:sz w:val="24"/>
          <w:szCs w:val="24"/>
        </w:rPr>
        <w:t>r</w:t>
      </w:r>
      <w:r w:rsidRPr="00F700ED">
        <w:rPr>
          <w:rFonts w:cs="Calibri"/>
          <w:color w:val="201E21"/>
          <w:sz w:val="24"/>
          <w:szCs w:val="24"/>
        </w:rPr>
        <w:t xml:space="preserve">esos </w:t>
      </w:r>
      <w:r w:rsidRPr="00F700ED">
        <w:rPr>
          <w:rFonts w:cs="Calibri"/>
          <w:color w:val="0F0E0F"/>
          <w:sz w:val="24"/>
          <w:szCs w:val="24"/>
        </w:rPr>
        <w:t>dur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nt</w:t>
      </w:r>
      <w:r w:rsidRPr="00F700ED">
        <w:rPr>
          <w:rFonts w:cs="Calibri"/>
          <w:color w:val="201E21"/>
          <w:sz w:val="24"/>
          <w:szCs w:val="24"/>
        </w:rPr>
        <w:t xml:space="preserve">e </w:t>
      </w:r>
      <w:r w:rsidRPr="00F700ED">
        <w:rPr>
          <w:rFonts w:cs="Calibri"/>
          <w:color w:val="0F0E0F"/>
          <w:sz w:val="24"/>
          <w:szCs w:val="24"/>
        </w:rPr>
        <w:t>10</w:t>
      </w:r>
      <w:r>
        <w:rPr>
          <w:rFonts w:cs="Calibri"/>
          <w:color w:val="0F0E0F"/>
          <w:sz w:val="24"/>
          <w:szCs w:val="24"/>
        </w:rPr>
        <w:t xml:space="preserve"> 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ño</w:t>
      </w:r>
      <w:r w:rsidRPr="00F700ED">
        <w:rPr>
          <w:rFonts w:cs="Calibri"/>
          <w:color w:val="201E21"/>
          <w:sz w:val="24"/>
          <w:szCs w:val="24"/>
        </w:rPr>
        <w:t xml:space="preserve">s. </w:t>
      </w:r>
      <w:r w:rsidRPr="00F700ED">
        <w:rPr>
          <w:rFonts w:cs="Calibri"/>
          <w:color w:val="0F0E0F"/>
          <w:sz w:val="24"/>
          <w:szCs w:val="24"/>
        </w:rPr>
        <w:t>P</w:t>
      </w:r>
      <w:r w:rsidRPr="00F700ED">
        <w:rPr>
          <w:rFonts w:cs="Calibri"/>
          <w:color w:val="201E21"/>
          <w:sz w:val="24"/>
          <w:szCs w:val="24"/>
        </w:rPr>
        <w:t>o</w:t>
      </w:r>
      <w:r w:rsidRPr="00F700ED">
        <w:rPr>
          <w:rFonts w:cs="Calibri"/>
          <w:color w:val="0F0E0F"/>
          <w:sz w:val="24"/>
          <w:szCs w:val="24"/>
        </w:rPr>
        <w:t>r e</w:t>
      </w:r>
      <w:r w:rsidRPr="00F700ED">
        <w:rPr>
          <w:rFonts w:cs="Calibri"/>
          <w:color w:val="201E21"/>
          <w:sz w:val="24"/>
          <w:szCs w:val="24"/>
        </w:rPr>
        <w:t xml:space="preserve">so, es </w:t>
      </w:r>
      <w:r w:rsidRPr="00F700ED">
        <w:rPr>
          <w:rFonts w:cs="Calibri"/>
          <w:color w:val="0F0E0F"/>
          <w:sz w:val="24"/>
          <w:szCs w:val="24"/>
        </w:rPr>
        <w:t>m</w:t>
      </w:r>
      <w:r w:rsidRPr="00F700ED">
        <w:rPr>
          <w:rFonts w:cs="Calibri"/>
          <w:color w:val="201E21"/>
          <w:sz w:val="24"/>
          <w:szCs w:val="24"/>
        </w:rPr>
        <w:t>ás a</w:t>
      </w:r>
      <w:r w:rsidRPr="00F700ED">
        <w:rPr>
          <w:rFonts w:cs="Calibri"/>
          <w:color w:val="0F0E0F"/>
          <w:sz w:val="24"/>
          <w:szCs w:val="24"/>
        </w:rPr>
        <w:t>d</w:t>
      </w:r>
      <w:r w:rsidRPr="00F700ED">
        <w:rPr>
          <w:rFonts w:cs="Calibri"/>
          <w:color w:val="201E21"/>
          <w:sz w:val="24"/>
          <w:szCs w:val="24"/>
        </w:rPr>
        <w:t>ec</w:t>
      </w:r>
      <w:r w:rsidRPr="00F700ED">
        <w:rPr>
          <w:rFonts w:cs="Calibri"/>
          <w:color w:val="0F0E0F"/>
          <w:sz w:val="24"/>
          <w:szCs w:val="24"/>
        </w:rPr>
        <w:t>u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d</w:t>
      </w:r>
      <w:r w:rsidRPr="00F700ED">
        <w:rPr>
          <w:rFonts w:cs="Calibri"/>
          <w:color w:val="201E21"/>
          <w:sz w:val="24"/>
          <w:szCs w:val="24"/>
        </w:rPr>
        <w:t>o a</w:t>
      </w:r>
      <w:r w:rsidRPr="00F700ED">
        <w:rPr>
          <w:rFonts w:cs="Calibri"/>
          <w:color w:val="0F0E0F"/>
          <w:sz w:val="24"/>
          <w:szCs w:val="24"/>
        </w:rPr>
        <w:t>n</w:t>
      </w:r>
      <w:r w:rsidRPr="00F700ED">
        <w:rPr>
          <w:rFonts w:cs="Calibri"/>
          <w:color w:val="201E21"/>
          <w:sz w:val="24"/>
          <w:szCs w:val="24"/>
        </w:rPr>
        <w:t>o</w:t>
      </w:r>
      <w:r w:rsidRPr="00F700ED">
        <w:rPr>
          <w:rFonts w:cs="Calibri"/>
          <w:color w:val="0F0E0F"/>
          <w:sz w:val="24"/>
          <w:szCs w:val="24"/>
        </w:rPr>
        <w:t>t</w:t>
      </w:r>
      <w:r w:rsidRPr="00F700ED">
        <w:rPr>
          <w:rFonts w:cs="Calibri"/>
          <w:color w:val="201E21"/>
          <w:sz w:val="24"/>
          <w:szCs w:val="24"/>
        </w:rPr>
        <w:t xml:space="preserve">ar </w:t>
      </w:r>
      <w:r w:rsidRPr="00F700ED">
        <w:rPr>
          <w:rFonts w:cs="Calibri"/>
          <w:color w:val="0F0E0F"/>
          <w:sz w:val="24"/>
          <w:szCs w:val="24"/>
        </w:rPr>
        <w:t>l</w:t>
      </w:r>
      <w:r w:rsidRPr="00F700ED">
        <w:rPr>
          <w:rFonts w:cs="Calibri"/>
          <w:color w:val="201E21"/>
          <w:sz w:val="24"/>
          <w:szCs w:val="24"/>
        </w:rPr>
        <w:t>os 30.</w:t>
      </w:r>
      <w:r w:rsidRPr="00F700ED">
        <w:rPr>
          <w:rFonts w:cs="Calibri"/>
          <w:color w:val="0F0E0F"/>
          <w:sz w:val="24"/>
          <w:szCs w:val="24"/>
        </w:rPr>
        <w:t>0</w:t>
      </w:r>
      <w:r w:rsidRPr="00F700ED">
        <w:rPr>
          <w:rFonts w:cs="Calibri"/>
          <w:color w:val="201E21"/>
          <w:sz w:val="24"/>
          <w:szCs w:val="24"/>
        </w:rPr>
        <w:t>0</w:t>
      </w:r>
      <w:r w:rsidRPr="00F700ED">
        <w:rPr>
          <w:rFonts w:cs="Calibri"/>
          <w:color w:val="0F0E0F"/>
          <w:sz w:val="24"/>
          <w:szCs w:val="24"/>
        </w:rPr>
        <w:t xml:space="preserve">0 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ur</w:t>
      </w:r>
      <w:r w:rsidRPr="00F700ED">
        <w:rPr>
          <w:rFonts w:cs="Calibri"/>
          <w:color w:val="201E21"/>
          <w:sz w:val="24"/>
          <w:szCs w:val="24"/>
        </w:rPr>
        <w:t xml:space="preserve">os </w:t>
      </w:r>
      <w:r w:rsidRPr="00F700ED">
        <w:rPr>
          <w:rFonts w:cs="Calibri"/>
          <w:color w:val="0F0E0F"/>
          <w:sz w:val="24"/>
          <w:szCs w:val="24"/>
        </w:rPr>
        <w:t>d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 xml:space="preserve">l </w:t>
      </w:r>
      <w:r w:rsidRPr="00F700ED">
        <w:rPr>
          <w:rFonts w:cs="Calibri"/>
          <w:color w:val="201E21"/>
          <w:sz w:val="24"/>
          <w:szCs w:val="24"/>
        </w:rPr>
        <w:t>va</w:t>
      </w:r>
      <w:r w:rsidRPr="00F700ED">
        <w:rPr>
          <w:rFonts w:cs="Calibri"/>
          <w:color w:val="0F0E0F"/>
          <w:sz w:val="24"/>
          <w:szCs w:val="24"/>
        </w:rPr>
        <w:t>l</w:t>
      </w:r>
      <w:r w:rsidRPr="00F700ED">
        <w:rPr>
          <w:rFonts w:cs="Calibri"/>
          <w:color w:val="201E21"/>
          <w:sz w:val="24"/>
          <w:szCs w:val="24"/>
        </w:rPr>
        <w:t xml:space="preserve">or </w:t>
      </w:r>
      <w:r w:rsidRPr="00F700ED">
        <w:rPr>
          <w:rFonts w:cs="Calibri"/>
          <w:color w:val="0F0E0F"/>
          <w:sz w:val="24"/>
          <w:szCs w:val="24"/>
        </w:rPr>
        <w:t>d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l t</w:t>
      </w:r>
      <w:r w:rsidRPr="00F700ED">
        <w:rPr>
          <w:rFonts w:cs="Calibri"/>
          <w:color w:val="201E21"/>
          <w:sz w:val="24"/>
          <w:szCs w:val="24"/>
        </w:rPr>
        <w:t>ax</w:t>
      </w:r>
      <w:r w:rsidRPr="00F700ED">
        <w:rPr>
          <w:rFonts w:cs="Calibri"/>
          <w:color w:val="0F0E0F"/>
          <w:sz w:val="24"/>
          <w:szCs w:val="24"/>
        </w:rPr>
        <w:t xml:space="preserve">i </w:t>
      </w:r>
      <w:r w:rsidRPr="00F700ED">
        <w:rPr>
          <w:rFonts w:cs="Calibri"/>
          <w:color w:val="201E21"/>
          <w:sz w:val="24"/>
          <w:szCs w:val="24"/>
        </w:rPr>
        <w:t>co</w:t>
      </w:r>
      <w:r w:rsidRPr="00F700ED">
        <w:rPr>
          <w:rFonts w:cs="Calibri"/>
          <w:color w:val="0F0E0F"/>
          <w:sz w:val="24"/>
          <w:szCs w:val="24"/>
        </w:rPr>
        <w:t>m</w:t>
      </w:r>
      <w:r w:rsidRPr="00F700ED">
        <w:rPr>
          <w:rFonts w:cs="Calibri"/>
          <w:color w:val="201E21"/>
          <w:sz w:val="24"/>
          <w:szCs w:val="24"/>
        </w:rPr>
        <w:t xml:space="preserve">o </w:t>
      </w:r>
      <w:r w:rsidRPr="00F700ED">
        <w:rPr>
          <w:rFonts w:cs="Calibri"/>
          <w:color w:val="0F0E0F"/>
          <w:sz w:val="24"/>
          <w:szCs w:val="24"/>
        </w:rPr>
        <w:t>una</w:t>
      </w:r>
      <w:r>
        <w:rPr>
          <w:rFonts w:cs="Calibri"/>
          <w:color w:val="0F0E0F"/>
          <w:sz w:val="24"/>
          <w:szCs w:val="24"/>
        </w:rPr>
        <w:t xml:space="preserve"> </w:t>
      </w:r>
      <w:r w:rsidRPr="00F700ED">
        <w:rPr>
          <w:rFonts w:cs="Calibri"/>
          <w:color w:val="0F0E0F"/>
          <w:sz w:val="24"/>
          <w:szCs w:val="24"/>
        </w:rPr>
        <w:t>in</w:t>
      </w:r>
      <w:r w:rsidRPr="00F700ED">
        <w:rPr>
          <w:rFonts w:cs="Calibri"/>
          <w:color w:val="201E21"/>
          <w:sz w:val="24"/>
          <w:szCs w:val="24"/>
        </w:rPr>
        <w:t>vers</w:t>
      </w:r>
      <w:r w:rsidRPr="00F700ED">
        <w:rPr>
          <w:rFonts w:cs="Calibri"/>
          <w:color w:val="0F0E0F"/>
          <w:sz w:val="24"/>
          <w:szCs w:val="24"/>
        </w:rPr>
        <w:t>i</w:t>
      </w:r>
      <w:r w:rsidRPr="00F700ED">
        <w:rPr>
          <w:rFonts w:cs="Calibri"/>
          <w:color w:val="201E21"/>
          <w:sz w:val="24"/>
          <w:szCs w:val="24"/>
        </w:rPr>
        <w:t>ó</w:t>
      </w:r>
      <w:r w:rsidRPr="00F700ED">
        <w:rPr>
          <w:rFonts w:cs="Calibri"/>
          <w:color w:val="0F0E0F"/>
          <w:sz w:val="24"/>
          <w:szCs w:val="24"/>
        </w:rPr>
        <w:t xml:space="preserve">n </w:t>
      </w:r>
      <w:r w:rsidRPr="00F700ED">
        <w:rPr>
          <w:rFonts w:cs="Calibri"/>
          <w:color w:val="201E21"/>
          <w:sz w:val="24"/>
          <w:szCs w:val="24"/>
        </w:rPr>
        <w:t>(</w:t>
      </w:r>
      <w:r w:rsidRPr="00F700ED">
        <w:rPr>
          <w:rFonts w:cs="Calibri"/>
          <w:color w:val="0F0E0F"/>
          <w:sz w:val="24"/>
          <w:szCs w:val="24"/>
        </w:rPr>
        <w:t>n</w:t>
      </w:r>
      <w:r w:rsidRPr="00F700ED">
        <w:rPr>
          <w:rFonts w:cs="Calibri"/>
          <w:color w:val="201E21"/>
          <w:sz w:val="24"/>
          <w:szCs w:val="24"/>
        </w:rPr>
        <w:t xml:space="preserve">o </w:t>
      </w:r>
      <w:r w:rsidRPr="00F700ED">
        <w:rPr>
          <w:rFonts w:cs="Calibri"/>
          <w:color w:val="0F0E0F"/>
          <w:sz w:val="24"/>
          <w:szCs w:val="24"/>
        </w:rPr>
        <w:t>u</w:t>
      </w:r>
      <w:r w:rsidRPr="00F700ED">
        <w:rPr>
          <w:rFonts w:cs="Calibri"/>
          <w:color w:val="201E21"/>
          <w:sz w:val="24"/>
          <w:szCs w:val="24"/>
        </w:rPr>
        <w:t>n gas</w:t>
      </w:r>
      <w:r w:rsidRPr="00F700ED">
        <w:rPr>
          <w:rFonts w:cs="Calibri"/>
          <w:color w:val="0F0E0F"/>
          <w:sz w:val="24"/>
          <w:szCs w:val="24"/>
        </w:rPr>
        <w:t>t</w:t>
      </w:r>
      <w:r w:rsidRPr="00F700ED">
        <w:rPr>
          <w:rFonts w:cs="Calibri"/>
          <w:color w:val="201E21"/>
          <w:sz w:val="24"/>
          <w:szCs w:val="24"/>
        </w:rPr>
        <w:t xml:space="preserve">o). </w:t>
      </w:r>
      <w:r w:rsidRPr="00F700ED">
        <w:rPr>
          <w:rFonts w:cs="Calibri"/>
          <w:color w:val="0F0E0F"/>
          <w:sz w:val="24"/>
          <w:szCs w:val="24"/>
        </w:rPr>
        <w:t>Y l</w:t>
      </w:r>
      <w:r w:rsidRPr="00F700ED">
        <w:rPr>
          <w:rFonts w:cs="Calibri"/>
          <w:color w:val="201E21"/>
          <w:sz w:val="24"/>
          <w:szCs w:val="24"/>
        </w:rPr>
        <w:t xml:space="preserve">o </w:t>
      </w:r>
      <w:r w:rsidRPr="00F700ED">
        <w:rPr>
          <w:rFonts w:cs="Calibri"/>
          <w:color w:val="0F0E0F"/>
          <w:sz w:val="24"/>
          <w:szCs w:val="24"/>
        </w:rPr>
        <w:t>qu</w:t>
      </w:r>
      <w:r w:rsidRPr="00F700ED">
        <w:rPr>
          <w:rFonts w:cs="Calibri"/>
          <w:color w:val="201E21"/>
          <w:sz w:val="24"/>
          <w:szCs w:val="24"/>
        </w:rPr>
        <w:t xml:space="preserve">e </w:t>
      </w:r>
      <w:r w:rsidRPr="00F700ED">
        <w:rPr>
          <w:rFonts w:cs="Calibri"/>
          <w:color w:val="0F0E0F"/>
          <w:sz w:val="24"/>
          <w:szCs w:val="24"/>
        </w:rPr>
        <w:t>h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r</w:t>
      </w:r>
      <w:r w:rsidRPr="00F700ED">
        <w:rPr>
          <w:rFonts w:cs="Calibri"/>
          <w:color w:val="201E21"/>
          <w:sz w:val="24"/>
          <w:szCs w:val="24"/>
        </w:rPr>
        <w:t>á e</w:t>
      </w:r>
      <w:r w:rsidRPr="00F700ED">
        <w:rPr>
          <w:rFonts w:cs="Calibri"/>
          <w:color w:val="0F0E0F"/>
          <w:sz w:val="24"/>
          <w:szCs w:val="24"/>
        </w:rPr>
        <w:t xml:space="preserve">l </w:t>
      </w:r>
      <w:r w:rsidRPr="00F700ED">
        <w:rPr>
          <w:rFonts w:cs="Calibri"/>
          <w:color w:val="201E21"/>
          <w:sz w:val="24"/>
          <w:szCs w:val="24"/>
        </w:rPr>
        <w:t>taxis</w:t>
      </w:r>
      <w:r w:rsidRPr="00F700ED">
        <w:rPr>
          <w:rFonts w:cs="Calibri"/>
          <w:color w:val="0F0E0F"/>
          <w:sz w:val="24"/>
          <w:szCs w:val="24"/>
        </w:rPr>
        <w:t>t</w:t>
      </w:r>
      <w:r w:rsidRPr="00F700ED">
        <w:rPr>
          <w:rFonts w:cs="Calibri"/>
          <w:color w:val="201E21"/>
          <w:sz w:val="24"/>
          <w:szCs w:val="24"/>
        </w:rPr>
        <w:t xml:space="preserve">a es </w:t>
      </w:r>
      <w:r w:rsidRPr="00F700ED">
        <w:rPr>
          <w:rFonts w:cs="Calibri"/>
          <w:color w:val="0F0E0F"/>
          <w:sz w:val="24"/>
          <w:szCs w:val="24"/>
        </w:rPr>
        <w:t>imput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 xml:space="preserve">r </w:t>
      </w:r>
      <w:r w:rsidRPr="00F700ED">
        <w:rPr>
          <w:rFonts w:cs="Calibri"/>
          <w:color w:val="201E21"/>
          <w:sz w:val="24"/>
          <w:szCs w:val="24"/>
        </w:rPr>
        <w:t>ca</w:t>
      </w:r>
      <w:r w:rsidRPr="00F700ED">
        <w:rPr>
          <w:rFonts w:cs="Calibri"/>
          <w:color w:val="0F0E0F"/>
          <w:sz w:val="24"/>
          <w:szCs w:val="24"/>
        </w:rPr>
        <w:t>d</w:t>
      </w:r>
      <w:r w:rsidRPr="00F700ED">
        <w:rPr>
          <w:rFonts w:cs="Calibri"/>
          <w:color w:val="201E21"/>
          <w:sz w:val="24"/>
          <w:szCs w:val="24"/>
        </w:rPr>
        <w:t>a a</w:t>
      </w:r>
      <w:r w:rsidRPr="00F700ED">
        <w:rPr>
          <w:rFonts w:cs="Calibri"/>
          <w:color w:val="0F0E0F"/>
          <w:sz w:val="24"/>
          <w:szCs w:val="24"/>
        </w:rPr>
        <w:t>ño un</w:t>
      </w:r>
      <w:r w:rsidRPr="00F700ED">
        <w:rPr>
          <w:rFonts w:cs="Calibri"/>
          <w:color w:val="201E21"/>
          <w:sz w:val="24"/>
          <w:szCs w:val="24"/>
        </w:rPr>
        <w:t xml:space="preserve">a </w:t>
      </w:r>
      <w:r w:rsidRPr="00F700ED">
        <w:rPr>
          <w:rFonts w:cs="Calibri"/>
          <w:color w:val="0F0E0F"/>
          <w:sz w:val="24"/>
          <w:szCs w:val="24"/>
        </w:rPr>
        <w:t>p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rt</w:t>
      </w:r>
      <w:r w:rsidRPr="00F700ED">
        <w:rPr>
          <w:rFonts w:cs="Calibri"/>
          <w:color w:val="201E21"/>
          <w:sz w:val="24"/>
          <w:szCs w:val="24"/>
        </w:rPr>
        <w:t xml:space="preserve">e </w:t>
      </w:r>
      <w:r w:rsidRPr="00F700ED">
        <w:rPr>
          <w:rFonts w:cs="Calibri"/>
          <w:color w:val="0F0E0F"/>
          <w:sz w:val="24"/>
          <w:szCs w:val="24"/>
        </w:rPr>
        <w:t>d</w:t>
      </w:r>
      <w:r w:rsidRPr="00F700ED">
        <w:rPr>
          <w:rFonts w:cs="Calibri"/>
          <w:color w:val="201E21"/>
          <w:sz w:val="24"/>
          <w:szCs w:val="24"/>
        </w:rPr>
        <w:t>e s</w:t>
      </w:r>
      <w:r w:rsidRPr="00F700ED">
        <w:rPr>
          <w:rFonts w:cs="Calibri"/>
          <w:color w:val="0F0E0F"/>
          <w:sz w:val="24"/>
          <w:szCs w:val="24"/>
        </w:rPr>
        <w:t>u</w:t>
      </w:r>
      <w:r>
        <w:rPr>
          <w:rFonts w:cs="Calibri"/>
          <w:color w:val="0F0E0F"/>
          <w:sz w:val="24"/>
          <w:szCs w:val="24"/>
        </w:rPr>
        <w:t xml:space="preserve"> </w:t>
      </w:r>
      <w:r w:rsidRPr="00F700ED">
        <w:rPr>
          <w:rFonts w:cs="Calibri"/>
          <w:color w:val="0F0E0F"/>
          <w:sz w:val="24"/>
          <w:szCs w:val="24"/>
        </w:rPr>
        <w:t>v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l</w:t>
      </w:r>
      <w:r w:rsidRPr="00F700ED">
        <w:rPr>
          <w:rFonts w:cs="Calibri"/>
          <w:color w:val="201E21"/>
          <w:sz w:val="24"/>
          <w:szCs w:val="24"/>
        </w:rPr>
        <w:t>or co</w:t>
      </w:r>
      <w:r w:rsidRPr="00F700ED">
        <w:rPr>
          <w:rFonts w:cs="Calibri"/>
          <w:color w:val="0F0E0F"/>
          <w:sz w:val="24"/>
          <w:szCs w:val="24"/>
        </w:rPr>
        <w:t>m</w:t>
      </w:r>
      <w:r w:rsidRPr="00F700ED">
        <w:rPr>
          <w:rFonts w:cs="Calibri"/>
          <w:color w:val="201E21"/>
          <w:sz w:val="24"/>
          <w:szCs w:val="24"/>
        </w:rPr>
        <w:t>o gas</w:t>
      </w:r>
      <w:r w:rsidRPr="00F700ED">
        <w:rPr>
          <w:rFonts w:cs="Calibri"/>
          <w:color w:val="0F0E0F"/>
          <w:sz w:val="24"/>
          <w:szCs w:val="24"/>
        </w:rPr>
        <w:t>t</w:t>
      </w:r>
      <w:r w:rsidRPr="00F700ED">
        <w:rPr>
          <w:rFonts w:cs="Calibri"/>
          <w:color w:val="201E21"/>
          <w:sz w:val="24"/>
          <w:szCs w:val="24"/>
        </w:rPr>
        <w:t xml:space="preserve">o </w:t>
      </w:r>
      <w:r w:rsidRPr="00F700ED">
        <w:rPr>
          <w:rFonts w:cs="Calibri"/>
          <w:color w:val="0F0E0F"/>
          <w:sz w:val="24"/>
          <w:szCs w:val="24"/>
        </w:rPr>
        <w:t>r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du</w:t>
      </w:r>
      <w:r w:rsidRPr="00F700ED">
        <w:rPr>
          <w:rFonts w:cs="Calibri"/>
          <w:color w:val="201E21"/>
          <w:sz w:val="24"/>
          <w:szCs w:val="24"/>
        </w:rPr>
        <w:t>c</w:t>
      </w:r>
      <w:r w:rsidRPr="00F700ED">
        <w:rPr>
          <w:rFonts w:cs="Calibri"/>
          <w:color w:val="0F0E0F"/>
          <w:sz w:val="24"/>
          <w:szCs w:val="24"/>
        </w:rPr>
        <w:t>i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nd</w:t>
      </w:r>
      <w:r w:rsidRPr="00F700ED">
        <w:rPr>
          <w:rFonts w:cs="Calibri"/>
          <w:color w:val="201E21"/>
          <w:sz w:val="24"/>
          <w:szCs w:val="24"/>
        </w:rPr>
        <w:t xml:space="preserve">o, a </w:t>
      </w:r>
      <w:r w:rsidRPr="00F700ED">
        <w:rPr>
          <w:rFonts w:cs="Calibri"/>
          <w:color w:val="0F0E0F"/>
          <w:sz w:val="24"/>
          <w:szCs w:val="24"/>
        </w:rPr>
        <w:t>l</w:t>
      </w:r>
      <w:r w:rsidRPr="00F700ED">
        <w:rPr>
          <w:rFonts w:cs="Calibri"/>
          <w:color w:val="201E21"/>
          <w:sz w:val="24"/>
          <w:szCs w:val="24"/>
        </w:rPr>
        <w:t>a vez, e</w:t>
      </w:r>
      <w:r w:rsidRPr="00F700ED">
        <w:rPr>
          <w:rFonts w:cs="Calibri"/>
          <w:color w:val="0F0E0F"/>
          <w:sz w:val="24"/>
          <w:szCs w:val="24"/>
        </w:rPr>
        <w:t xml:space="preserve">l </w:t>
      </w:r>
      <w:r w:rsidRPr="00F700ED">
        <w:rPr>
          <w:rFonts w:cs="Calibri"/>
          <w:color w:val="201E21"/>
          <w:sz w:val="24"/>
          <w:szCs w:val="24"/>
        </w:rPr>
        <w:t>valo</w:t>
      </w:r>
      <w:r w:rsidRPr="00F700ED">
        <w:rPr>
          <w:rFonts w:cs="Calibri"/>
          <w:color w:val="0F0E0F"/>
          <w:sz w:val="24"/>
          <w:szCs w:val="24"/>
        </w:rPr>
        <w:t xml:space="preserve">r 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 xml:space="preserve">l </w:t>
      </w:r>
      <w:r w:rsidRPr="00F700ED">
        <w:rPr>
          <w:rFonts w:cs="Calibri"/>
          <w:color w:val="201E21"/>
          <w:sz w:val="24"/>
          <w:szCs w:val="24"/>
        </w:rPr>
        <w:t>coc</w:t>
      </w:r>
      <w:r w:rsidRPr="00F700ED">
        <w:rPr>
          <w:rFonts w:cs="Calibri"/>
          <w:color w:val="0F0E0F"/>
          <w:sz w:val="24"/>
          <w:szCs w:val="24"/>
        </w:rPr>
        <w:t>h</w:t>
      </w:r>
      <w:r>
        <w:rPr>
          <w:rFonts w:cs="Calibri"/>
          <w:color w:val="201E21"/>
          <w:sz w:val="24"/>
          <w:szCs w:val="24"/>
        </w:rPr>
        <w:t xml:space="preserve">e. </w:t>
      </w:r>
      <w:r w:rsidRPr="00F700ED">
        <w:rPr>
          <w:rFonts w:cs="Calibri"/>
          <w:color w:val="201E21"/>
          <w:sz w:val="24"/>
          <w:szCs w:val="24"/>
        </w:rPr>
        <w:t>As</w:t>
      </w:r>
      <w:r w:rsidRPr="00F700ED">
        <w:rPr>
          <w:rFonts w:cs="Calibri"/>
          <w:color w:val="0F0E0F"/>
          <w:sz w:val="24"/>
          <w:szCs w:val="24"/>
        </w:rPr>
        <w:t xml:space="preserve">í, </w:t>
      </w:r>
      <w:r w:rsidRPr="00F700ED">
        <w:rPr>
          <w:rFonts w:cs="Calibri"/>
          <w:color w:val="201E21"/>
          <w:sz w:val="24"/>
          <w:szCs w:val="24"/>
        </w:rPr>
        <w:t>s</w:t>
      </w:r>
      <w:r w:rsidRPr="00F700ED">
        <w:rPr>
          <w:rFonts w:cs="Calibri"/>
          <w:color w:val="0F0E0F"/>
          <w:sz w:val="24"/>
          <w:szCs w:val="24"/>
        </w:rPr>
        <w:t xml:space="preserve">i </w:t>
      </w:r>
      <w:r w:rsidRPr="00F700ED">
        <w:rPr>
          <w:rFonts w:cs="Calibri"/>
          <w:color w:val="201E21"/>
          <w:sz w:val="24"/>
          <w:szCs w:val="24"/>
        </w:rPr>
        <w:t xml:space="preserve">se </w:t>
      </w:r>
      <w:r w:rsidRPr="00F700ED">
        <w:rPr>
          <w:rFonts w:cs="Calibri"/>
          <w:color w:val="0F0E0F"/>
          <w:sz w:val="24"/>
          <w:szCs w:val="24"/>
        </w:rPr>
        <w:t>impu</w:t>
      </w:r>
      <w:r w:rsidRPr="00F700ED">
        <w:rPr>
          <w:rFonts w:cs="Calibri"/>
          <w:color w:val="201E21"/>
          <w:sz w:val="24"/>
          <w:szCs w:val="24"/>
        </w:rPr>
        <w:t>ta</w:t>
      </w:r>
      <w:r w:rsidRPr="00F700ED">
        <w:rPr>
          <w:rFonts w:cs="Calibri"/>
          <w:color w:val="0F0E0F"/>
          <w:sz w:val="24"/>
          <w:szCs w:val="24"/>
        </w:rPr>
        <w:t>n d</w:t>
      </w:r>
      <w:r w:rsidRPr="00F700ED">
        <w:rPr>
          <w:rFonts w:cs="Calibri"/>
          <w:color w:val="201E21"/>
          <w:sz w:val="24"/>
          <w:szCs w:val="24"/>
        </w:rPr>
        <w:t xml:space="preserve">e </w:t>
      </w:r>
      <w:r w:rsidRPr="00F700ED">
        <w:rPr>
          <w:rFonts w:cs="Calibri"/>
          <w:color w:val="0F0E0F"/>
          <w:sz w:val="24"/>
          <w:szCs w:val="24"/>
        </w:rPr>
        <w:t>m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n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ra</w:t>
      </w:r>
      <w:r>
        <w:rPr>
          <w:rFonts w:cs="Calibri"/>
          <w:color w:val="0F0E0F"/>
          <w:sz w:val="24"/>
          <w:szCs w:val="24"/>
        </w:rPr>
        <w:t xml:space="preserve"> </w:t>
      </w:r>
      <w:r w:rsidRPr="00F700ED">
        <w:rPr>
          <w:rFonts w:cs="Calibri"/>
          <w:color w:val="0F0E0F"/>
          <w:sz w:val="24"/>
          <w:szCs w:val="24"/>
        </w:rPr>
        <w:t>r</w:t>
      </w:r>
      <w:r w:rsidRPr="00F700ED">
        <w:rPr>
          <w:rFonts w:cs="Calibri"/>
          <w:color w:val="201E21"/>
          <w:sz w:val="24"/>
          <w:szCs w:val="24"/>
        </w:rPr>
        <w:t>eg</w:t>
      </w:r>
      <w:r w:rsidRPr="00F700ED">
        <w:rPr>
          <w:rFonts w:cs="Calibri"/>
          <w:color w:val="0F0E0F"/>
          <w:sz w:val="24"/>
          <w:szCs w:val="24"/>
        </w:rPr>
        <w:t>ul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r l</w:t>
      </w:r>
      <w:r w:rsidRPr="00F700ED">
        <w:rPr>
          <w:rFonts w:cs="Calibri"/>
          <w:color w:val="201E21"/>
          <w:sz w:val="24"/>
          <w:szCs w:val="24"/>
        </w:rPr>
        <w:t>os 3</w:t>
      </w:r>
      <w:r w:rsidRPr="00F700ED">
        <w:rPr>
          <w:rFonts w:cs="Calibri"/>
          <w:color w:val="0F0E0F"/>
          <w:sz w:val="24"/>
          <w:szCs w:val="24"/>
        </w:rPr>
        <w:t xml:space="preserve">0.000 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u</w:t>
      </w:r>
      <w:r w:rsidRPr="00F700ED">
        <w:rPr>
          <w:rFonts w:cs="Calibri"/>
          <w:color w:val="201E21"/>
          <w:sz w:val="24"/>
          <w:szCs w:val="24"/>
        </w:rPr>
        <w:t>ros e</w:t>
      </w:r>
      <w:r w:rsidRPr="00F700ED">
        <w:rPr>
          <w:rFonts w:cs="Calibri"/>
          <w:color w:val="0F0E0F"/>
          <w:sz w:val="24"/>
          <w:szCs w:val="24"/>
        </w:rPr>
        <w:t>n l</w:t>
      </w:r>
      <w:r w:rsidRPr="00F700ED">
        <w:rPr>
          <w:rFonts w:cs="Calibri"/>
          <w:color w:val="201E21"/>
          <w:sz w:val="24"/>
          <w:szCs w:val="24"/>
        </w:rPr>
        <w:t xml:space="preserve">os </w:t>
      </w:r>
      <w:r w:rsidRPr="00F700ED">
        <w:rPr>
          <w:rFonts w:cs="Calibri"/>
          <w:color w:val="0F0E0F"/>
          <w:sz w:val="24"/>
          <w:szCs w:val="24"/>
        </w:rPr>
        <w:t>di</w:t>
      </w:r>
      <w:r w:rsidRPr="00F700ED">
        <w:rPr>
          <w:rFonts w:cs="Calibri"/>
          <w:color w:val="201E21"/>
          <w:sz w:val="24"/>
          <w:szCs w:val="24"/>
        </w:rPr>
        <w:t>ez a</w:t>
      </w:r>
      <w:r w:rsidRPr="00F700ED">
        <w:rPr>
          <w:rFonts w:cs="Calibri"/>
          <w:color w:val="0F0E0F"/>
          <w:sz w:val="24"/>
          <w:szCs w:val="24"/>
        </w:rPr>
        <w:t>ñ</w:t>
      </w:r>
      <w:r w:rsidRPr="00F700ED">
        <w:rPr>
          <w:rFonts w:cs="Calibri"/>
          <w:color w:val="201E21"/>
          <w:sz w:val="24"/>
          <w:szCs w:val="24"/>
        </w:rPr>
        <w:t>os de v</w:t>
      </w:r>
      <w:r w:rsidRPr="00F700ED">
        <w:rPr>
          <w:rFonts w:cs="Calibri"/>
          <w:color w:val="0F0E0F"/>
          <w:sz w:val="24"/>
          <w:szCs w:val="24"/>
        </w:rPr>
        <w:t>id</w:t>
      </w:r>
      <w:r w:rsidRPr="00F700ED">
        <w:rPr>
          <w:rFonts w:cs="Calibri"/>
          <w:color w:val="201E21"/>
          <w:sz w:val="24"/>
          <w:szCs w:val="24"/>
        </w:rPr>
        <w:t xml:space="preserve">a </w:t>
      </w:r>
      <w:r w:rsidRPr="00F700ED">
        <w:rPr>
          <w:rFonts w:cs="Calibri"/>
          <w:color w:val="0F0E0F"/>
          <w:sz w:val="24"/>
          <w:szCs w:val="24"/>
        </w:rPr>
        <w:t>d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 xml:space="preserve">l </w:t>
      </w:r>
      <w:r w:rsidRPr="00F700ED">
        <w:rPr>
          <w:rFonts w:cs="Calibri"/>
          <w:color w:val="201E21"/>
          <w:sz w:val="24"/>
          <w:szCs w:val="24"/>
        </w:rPr>
        <w:t>coc</w:t>
      </w:r>
      <w:r w:rsidRPr="00F700ED">
        <w:rPr>
          <w:rFonts w:cs="Calibri"/>
          <w:color w:val="0F0E0F"/>
          <w:sz w:val="24"/>
          <w:szCs w:val="24"/>
        </w:rPr>
        <w:t>h</w:t>
      </w:r>
      <w:r w:rsidRPr="00F700ED">
        <w:rPr>
          <w:rFonts w:cs="Calibri"/>
          <w:color w:val="201E21"/>
          <w:sz w:val="24"/>
          <w:szCs w:val="24"/>
        </w:rPr>
        <w:t>e, e</w:t>
      </w:r>
      <w:r w:rsidRPr="00F700ED">
        <w:rPr>
          <w:rFonts w:cs="Calibri"/>
          <w:color w:val="0F0E0F"/>
          <w:sz w:val="24"/>
          <w:szCs w:val="24"/>
        </w:rPr>
        <w:t xml:space="preserve">l </w:t>
      </w:r>
      <w:r w:rsidRPr="00F700ED">
        <w:rPr>
          <w:rFonts w:cs="Calibri"/>
          <w:color w:val="201E21"/>
          <w:sz w:val="24"/>
          <w:szCs w:val="24"/>
        </w:rPr>
        <w:t>tax</w:t>
      </w:r>
      <w:r w:rsidRPr="00F700ED">
        <w:rPr>
          <w:rFonts w:cs="Calibri"/>
          <w:color w:val="0F0E0F"/>
          <w:sz w:val="24"/>
          <w:szCs w:val="24"/>
        </w:rPr>
        <w:t>i</w:t>
      </w:r>
      <w:r w:rsidRPr="00F700ED">
        <w:rPr>
          <w:rFonts w:cs="Calibri"/>
          <w:color w:val="201E21"/>
          <w:sz w:val="24"/>
          <w:szCs w:val="24"/>
        </w:rPr>
        <w:t>sta a</w:t>
      </w:r>
      <w:r w:rsidRPr="00F700ED">
        <w:rPr>
          <w:rFonts w:cs="Calibri"/>
          <w:color w:val="0F0E0F"/>
          <w:sz w:val="24"/>
          <w:szCs w:val="24"/>
        </w:rPr>
        <w:t>n</w:t>
      </w:r>
      <w:r w:rsidRPr="00F700ED">
        <w:rPr>
          <w:rFonts w:cs="Calibri"/>
          <w:color w:val="201E21"/>
          <w:sz w:val="24"/>
          <w:szCs w:val="24"/>
        </w:rPr>
        <w:t>o</w:t>
      </w:r>
      <w:r w:rsidRPr="00F700ED">
        <w:rPr>
          <w:rFonts w:cs="Calibri"/>
          <w:color w:val="0F0E0F"/>
          <w:sz w:val="24"/>
          <w:szCs w:val="24"/>
        </w:rPr>
        <w:t>t</w:t>
      </w:r>
      <w:r w:rsidRPr="00F700ED">
        <w:rPr>
          <w:rFonts w:cs="Calibri"/>
          <w:color w:val="201E21"/>
          <w:sz w:val="24"/>
          <w:szCs w:val="24"/>
        </w:rPr>
        <w:t xml:space="preserve">ará </w:t>
      </w:r>
      <w:r w:rsidRPr="00F700ED">
        <w:rPr>
          <w:rFonts w:cs="Calibri"/>
          <w:color w:val="0F0E0F"/>
          <w:sz w:val="24"/>
          <w:szCs w:val="24"/>
        </w:rPr>
        <w:t>com</w:t>
      </w:r>
      <w:r w:rsidRPr="00F700ED">
        <w:rPr>
          <w:rFonts w:cs="Calibri"/>
          <w:color w:val="201E21"/>
          <w:sz w:val="24"/>
          <w:szCs w:val="24"/>
        </w:rPr>
        <w:t>o</w:t>
      </w:r>
      <w:r>
        <w:rPr>
          <w:rFonts w:cs="Calibri"/>
          <w:color w:val="201E21"/>
          <w:sz w:val="24"/>
          <w:szCs w:val="24"/>
        </w:rPr>
        <w:t xml:space="preserve"> </w:t>
      </w:r>
      <w:r w:rsidRPr="00F700ED">
        <w:rPr>
          <w:rFonts w:cs="Calibri"/>
          <w:color w:val="201E21"/>
          <w:sz w:val="24"/>
          <w:szCs w:val="24"/>
        </w:rPr>
        <w:t>gas</w:t>
      </w:r>
      <w:r w:rsidRPr="00F700ED">
        <w:rPr>
          <w:rFonts w:cs="Calibri"/>
          <w:color w:val="0F0E0F"/>
          <w:sz w:val="24"/>
          <w:szCs w:val="24"/>
        </w:rPr>
        <w:t>t</w:t>
      </w:r>
      <w:r w:rsidRPr="00F700ED">
        <w:rPr>
          <w:rFonts w:cs="Calibri"/>
          <w:color w:val="201E21"/>
          <w:sz w:val="24"/>
          <w:szCs w:val="24"/>
        </w:rPr>
        <w:t xml:space="preserve">o </w:t>
      </w:r>
      <w:r w:rsidRPr="00F700ED">
        <w:rPr>
          <w:rFonts w:cs="Calibri"/>
          <w:color w:val="0F0E0F"/>
          <w:sz w:val="24"/>
          <w:szCs w:val="24"/>
        </w:rPr>
        <w:t>3</w:t>
      </w:r>
      <w:r w:rsidRPr="00F700ED">
        <w:rPr>
          <w:rFonts w:cs="Calibri"/>
          <w:color w:val="201E21"/>
          <w:sz w:val="24"/>
          <w:szCs w:val="24"/>
        </w:rPr>
        <w:t>.</w:t>
      </w:r>
      <w:r w:rsidRPr="00F700ED">
        <w:rPr>
          <w:rFonts w:cs="Calibri"/>
          <w:color w:val="0F0E0F"/>
          <w:sz w:val="24"/>
          <w:szCs w:val="24"/>
        </w:rPr>
        <w:t xml:space="preserve">000 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ur</w:t>
      </w:r>
      <w:r w:rsidRPr="00F700ED">
        <w:rPr>
          <w:rFonts w:cs="Calibri"/>
          <w:color w:val="201E21"/>
          <w:sz w:val="24"/>
          <w:szCs w:val="24"/>
        </w:rPr>
        <w:t>os a</w:t>
      </w:r>
      <w:r w:rsidRPr="00F700ED">
        <w:rPr>
          <w:rFonts w:cs="Calibri"/>
          <w:color w:val="0F0E0F"/>
          <w:sz w:val="24"/>
          <w:szCs w:val="24"/>
        </w:rPr>
        <w:t xml:space="preserve">l 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ñ</w:t>
      </w:r>
      <w:r w:rsidRPr="00F700ED">
        <w:rPr>
          <w:rFonts w:cs="Calibri"/>
          <w:color w:val="201E21"/>
          <w:sz w:val="24"/>
          <w:szCs w:val="24"/>
        </w:rPr>
        <w:t xml:space="preserve">o. </w:t>
      </w:r>
    </w:p>
    <w:p w:rsidR="005F6603" w:rsidRDefault="005F6603" w:rsidP="00F700ED">
      <w:pPr>
        <w:autoSpaceDE w:val="0"/>
        <w:autoSpaceDN w:val="0"/>
        <w:adjustRightInd w:val="0"/>
        <w:spacing w:after="0"/>
        <w:jc w:val="both"/>
        <w:rPr>
          <w:rFonts w:cs="Calibri"/>
          <w:color w:val="201E21"/>
          <w:sz w:val="24"/>
          <w:szCs w:val="24"/>
        </w:rPr>
      </w:pPr>
    </w:p>
    <w:p w:rsidR="005F6603" w:rsidRDefault="005F6603" w:rsidP="00F700ED">
      <w:pPr>
        <w:autoSpaceDE w:val="0"/>
        <w:autoSpaceDN w:val="0"/>
        <w:adjustRightInd w:val="0"/>
        <w:spacing w:after="0"/>
        <w:jc w:val="both"/>
        <w:rPr>
          <w:rFonts w:cs="Calibri"/>
          <w:color w:val="201E21"/>
          <w:sz w:val="24"/>
          <w:szCs w:val="24"/>
        </w:rPr>
      </w:pPr>
      <w:r w:rsidRPr="00F700ED">
        <w:rPr>
          <w:rFonts w:cs="Calibri"/>
          <w:color w:val="201E21"/>
          <w:sz w:val="24"/>
          <w:szCs w:val="24"/>
        </w:rPr>
        <w:t>¿</w:t>
      </w:r>
      <w:r w:rsidRPr="00F700ED">
        <w:rPr>
          <w:rFonts w:cs="Calibri"/>
          <w:color w:val="0F0E0F"/>
          <w:sz w:val="24"/>
          <w:szCs w:val="24"/>
        </w:rPr>
        <w:t>Qu</w:t>
      </w:r>
      <w:r w:rsidRPr="00F700ED">
        <w:rPr>
          <w:rFonts w:cs="Calibri"/>
          <w:color w:val="201E21"/>
          <w:sz w:val="24"/>
          <w:szCs w:val="24"/>
        </w:rPr>
        <w:t>é co</w:t>
      </w:r>
      <w:r w:rsidRPr="00F700ED">
        <w:rPr>
          <w:rFonts w:cs="Calibri"/>
          <w:color w:val="0F0E0F"/>
          <w:sz w:val="24"/>
          <w:szCs w:val="24"/>
        </w:rPr>
        <w:t>n</w:t>
      </w:r>
      <w:r w:rsidRPr="00F700ED">
        <w:rPr>
          <w:rFonts w:cs="Calibri"/>
          <w:color w:val="201E21"/>
          <w:sz w:val="24"/>
          <w:szCs w:val="24"/>
        </w:rPr>
        <w:t>sec</w:t>
      </w:r>
      <w:r w:rsidRPr="00F700ED">
        <w:rPr>
          <w:rFonts w:cs="Calibri"/>
          <w:color w:val="0F0E0F"/>
          <w:sz w:val="24"/>
          <w:szCs w:val="24"/>
        </w:rPr>
        <w:t>u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n</w:t>
      </w:r>
      <w:r w:rsidRPr="00F700ED">
        <w:rPr>
          <w:rFonts w:cs="Calibri"/>
          <w:color w:val="201E21"/>
          <w:sz w:val="24"/>
          <w:szCs w:val="24"/>
        </w:rPr>
        <w:t>c</w:t>
      </w:r>
      <w:r w:rsidRPr="00F700ED">
        <w:rPr>
          <w:rFonts w:cs="Calibri"/>
          <w:color w:val="0F0E0F"/>
          <w:sz w:val="24"/>
          <w:szCs w:val="24"/>
        </w:rPr>
        <w:t>i</w:t>
      </w:r>
      <w:r w:rsidRPr="00F700ED">
        <w:rPr>
          <w:rFonts w:cs="Calibri"/>
          <w:color w:val="201E21"/>
          <w:sz w:val="24"/>
          <w:szCs w:val="24"/>
        </w:rPr>
        <w:t xml:space="preserve">as </w:t>
      </w:r>
      <w:r w:rsidRPr="00F700ED">
        <w:rPr>
          <w:rFonts w:cs="Calibri"/>
          <w:color w:val="0F0E0F"/>
          <w:sz w:val="24"/>
          <w:szCs w:val="24"/>
        </w:rPr>
        <w:t>ti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n</w:t>
      </w:r>
      <w:r w:rsidRPr="00F700ED">
        <w:rPr>
          <w:rFonts w:cs="Calibri"/>
          <w:color w:val="201E21"/>
          <w:sz w:val="24"/>
          <w:szCs w:val="24"/>
        </w:rPr>
        <w:t>e esta fo</w:t>
      </w:r>
      <w:r w:rsidRPr="00F700ED">
        <w:rPr>
          <w:rFonts w:cs="Calibri"/>
          <w:color w:val="0F0E0F"/>
          <w:sz w:val="24"/>
          <w:szCs w:val="24"/>
        </w:rPr>
        <w:t>rm</w:t>
      </w:r>
      <w:r w:rsidRPr="00F700ED">
        <w:rPr>
          <w:rFonts w:cs="Calibri"/>
          <w:color w:val="201E21"/>
          <w:sz w:val="24"/>
          <w:szCs w:val="24"/>
        </w:rPr>
        <w:t xml:space="preserve">a </w:t>
      </w:r>
      <w:r w:rsidRPr="00F700ED">
        <w:rPr>
          <w:rFonts w:cs="Calibri"/>
          <w:color w:val="0F0E0F"/>
          <w:sz w:val="24"/>
          <w:szCs w:val="24"/>
        </w:rPr>
        <w:t>d</w:t>
      </w:r>
      <w:r w:rsidRPr="00F700ED">
        <w:rPr>
          <w:rFonts w:cs="Calibri"/>
          <w:color w:val="201E21"/>
          <w:sz w:val="24"/>
          <w:szCs w:val="24"/>
        </w:rPr>
        <w:t>e regist</w:t>
      </w:r>
      <w:r w:rsidRPr="00F700ED">
        <w:rPr>
          <w:rFonts w:cs="Calibri"/>
          <w:color w:val="0F0E0F"/>
          <w:sz w:val="24"/>
          <w:szCs w:val="24"/>
        </w:rPr>
        <w:t>r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r l</w:t>
      </w:r>
      <w:r w:rsidRPr="00F700ED">
        <w:rPr>
          <w:rFonts w:cs="Calibri"/>
          <w:color w:val="201E21"/>
          <w:sz w:val="24"/>
          <w:szCs w:val="24"/>
        </w:rPr>
        <w:t>as co</w:t>
      </w:r>
      <w:r w:rsidRPr="00F700ED">
        <w:rPr>
          <w:rFonts w:cs="Calibri"/>
          <w:color w:val="0F0E0F"/>
          <w:sz w:val="24"/>
          <w:szCs w:val="24"/>
        </w:rPr>
        <w:t>mpr</w:t>
      </w:r>
      <w:r w:rsidRPr="00F700ED">
        <w:rPr>
          <w:rFonts w:cs="Calibri"/>
          <w:color w:val="201E21"/>
          <w:sz w:val="24"/>
          <w:szCs w:val="24"/>
        </w:rPr>
        <w:t>as</w:t>
      </w:r>
      <w:r>
        <w:rPr>
          <w:rFonts w:cs="Calibri"/>
          <w:color w:val="201E21"/>
          <w:sz w:val="24"/>
          <w:szCs w:val="24"/>
        </w:rPr>
        <w:t xml:space="preserve"> </w:t>
      </w:r>
      <w:r w:rsidRPr="00F700ED">
        <w:rPr>
          <w:rFonts w:cs="Calibri"/>
          <w:color w:val="0F0E0F"/>
          <w:sz w:val="24"/>
          <w:szCs w:val="24"/>
        </w:rPr>
        <w:t>d</w:t>
      </w:r>
      <w:r w:rsidRPr="00F700ED">
        <w:rPr>
          <w:rFonts w:cs="Calibri"/>
          <w:color w:val="201E21"/>
          <w:sz w:val="24"/>
          <w:szCs w:val="24"/>
        </w:rPr>
        <w:t xml:space="preserve">e </w:t>
      </w:r>
      <w:r w:rsidRPr="00F700ED">
        <w:rPr>
          <w:rFonts w:cs="Calibri"/>
          <w:color w:val="0F0E0F"/>
          <w:sz w:val="24"/>
          <w:szCs w:val="24"/>
        </w:rPr>
        <w:t>bi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n</w:t>
      </w:r>
      <w:r>
        <w:rPr>
          <w:rFonts w:cs="Calibri"/>
          <w:color w:val="201E21"/>
          <w:sz w:val="24"/>
          <w:szCs w:val="24"/>
        </w:rPr>
        <w:t>es?</w:t>
      </w:r>
    </w:p>
    <w:p w:rsidR="005F6603" w:rsidRDefault="005F6603" w:rsidP="00F700ED">
      <w:pPr>
        <w:autoSpaceDE w:val="0"/>
        <w:autoSpaceDN w:val="0"/>
        <w:adjustRightInd w:val="0"/>
        <w:spacing w:after="0"/>
        <w:jc w:val="both"/>
        <w:rPr>
          <w:rFonts w:cs="Calibri"/>
          <w:color w:val="201E21"/>
          <w:sz w:val="24"/>
          <w:szCs w:val="24"/>
        </w:rPr>
      </w:pPr>
    </w:p>
    <w:p w:rsidR="005F6603" w:rsidRDefault="005F6603" w:rsidP="00F700ED">
      <w:pPr>
        <w:autoSpaceDE w:val="0"/>
        <w:autoSpaceDN w:val="0"/>
        <w:adjustRightInd w:val="0"/>
        <w:spacing w:after="0"/>
        <w:jc w:val="both"/>
        <w:rPr>
          <w:rFonts w:cs="Calibri"/>
          <w:color w:val="0F0E0F"/>
          <w:sz w:val="24"/>
          <w:szCs w:val="24"/>
        </w:rPr>
      </w:pPr>
      <w:r w:rsidRPr="00F700ED">
        <w:rPr>
          <w:rFonts w:cs="Calibri"/>
          <w:color w:val="0F0E0F"/>
          <w:sz w:val="24"/>
          <w:szCs w:val="24"/>
        </w:rPr>
        <w:t>Qu</w:t>
      </w:r>
      <w:r w:rsidRPr="00F700ED">
        <w:rPr>
          <w:rFonts w:cs="Calibri"/>
          <w:color w:val="201E21"/>
          <w:sz w:val="24"/>
          <w:szCs w:val="24"/>
        </w:rPr>
        <w:t xml:space="preserve">e </w:t>
      </w:r>
      <w:r w:rsidRPr="00F700ED">
        <w:rPr>
          <w:rFonts w:cs="Calibri"/>
          <w:color w:val="0F0E0F"/>
          <w:sz w:val="24"/>
          <w:szCs w:val="24"/>
        </w:rPr>
        <w:t>l</w:t>
      </w:r>
      <w:r w:rsidRPr="00F700ED">
        <w:rPr>
          <w:rFonts w:cs="Calibri"/>
          <w:color w:val="201E21"/>
          <w:sz w:val="24"/>
          <w:szCs w:val="24"/>
        </w:rPr>
        <w:t>a i</w:t>
      </w:r>
      <w:r w:rsidRPr="00F700ED">
        <w:rPr>
          <w:rFonts w:cs="Calibri"/>
          <w:color w:val="0F0E0F"/>
          <w:sz w:val="24"/>
          <w:szCs w:val="24"/>
        </w:rPr>
        <w:t>m</w:t>
      </w:r>
      <w:r w:rsidRPr="00F700ED">
        <w:rPr>
          <w:rFonts w:cs="Calibri"/>
          <w:color w:val="201E21"/>
          <w:sz w:val="24"/>
          <w:szCs w:val="24"/>
        </w:rPr>
        <w:t>age</w:t>
      </w:r>
      <w:r w:rsidRPr="00F700ED">
        <w:rPr>
          <w:rFonts w:cs="Calibri"/>
          <w:color w:val="0F0E0F"/>
          <w:sz w:val="24"/>
          <w:szCs w:val="24"/>
        </w:rPr>
        <w:t xml:space="preserve">n </w:t>
      </w:r>
      <w:r w:rsidRPr="00F700ED">
        <w:rPr>
          <w:rFonts w:cs="Calibri"/>
          <w:color w:val="201E21"/>
          <w:sz w:val="24"/>
          <w:szCs w:val="24"/>
        </w:rPr>
        <w:t xml:space="preserve">de </w:t>
      </w:r>
      <w:r w:rsidRPr="00F700ED">
        <w:rPr>
          <w:rFonts w:cs="Calibri"/>
          <w:color w:val="0F0E0F"/>
          <w:sz w:val="24"/>
          <w:szCs w:val="24"/>
        </w:rPr>
        <w:t>l</w:t>
      </w:r>
      <w:r w:rsidRPr="00F700ED">
        <w:rPr>
          <w:rFonts w:cs="Calibri"/>
          <w:color w:val="201E21"/>
          <w:sz w:val="24"/>
          <w:szCs w:val="24"/>
        </w:rPr>
        <w:t>a e</w:t>
      </w:r>
      <w:r w:rsidRPr="00F700ED">
        <w:rPr>
          <w:rFonts w:cs="Calibri"/>
          <w:color w:val="0F0E0F"/>
          <w:sz w:val="24"/>
          <w:szCs w:val="24"/>
        </w:rPr>
        <w:t>mp</w:t>
      </w:r>
      <w:r w:rsidRPr="00F700ED">
        <w:rPr>
          <w:rFonts w:cs="Calibri"/>
          <w:color w:val="201E21"/>
          <w:sz w:val="24"/>
          <w:szCs w:val="24"/>
        </w:rPr>
        <w:t xml:space="preserve">resa </w:t>
      </w:r>
      <w:r w:rsidRPr="00F700ED">
        <w:rPr>
          <w:rFonts w:cs="Calibri"/>
          <w:color w:val="0F0E0F"/>
          <w:sz w:val="24"/>
          <w:szCs w:val="24"/>
        </w:rPr>
        <w:t>r</w:t>
      </w:r>
      <w:r w:rsidRPr="00F700ED">
        <w:rPr>
          <w:rFonts w:cs="Calibri"/>
          <w:color w:val="201E21"/>
          <w:sz w:val="24"/>
          <w:szCs w:val="24"/>
        </w:rPr>
        <w:t>ef</w:t>
      </w:r>
      <w:r w:rsidRPr="00F700ED">
        <w:rPr>
          <w:rFonts w:cs="Calibri"/>
          <w:color w:val="0F0E0F"/>
          <w:sz w:val="24"/>
          <w:szCs w:val="24"/>
        </w:rPr>
        <w:t>l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j</w:t>
      </w:r>
      <w:r w:rsidRPr="00F700ED">
        <w:rPr>
          <w:rFonts w:cs="Calibri"/>
          <w:color w:val="201E21"/>
          <w:sz w:val="24"/>
          <w:szCs w:val="24"/>
        </w:rPr>
        <w:t>a co</w:t>
      </w:r>
      <w:r w:rsidRPr="00F700ED">
        <w:rPr>
          <w:rFonts w:cs="Calibri"/>
          <w:color w:val="0F0E0F"/>
          <w:sz w:val="24"/>
          <w:szCs w:val="24"/>
        </w:rPr>
        <w:t>n m</w:t>
      </w:r>
      <w:r w:rsidRPr="00F700ED">
        <w:rPr>
          <w:rFonts w:cs="Calibri"/>
          <w:color w:val="201E21"/>
          <w:sz w:val="24"/>
          <w:szCs w:val="24"/>
        </w:rPr>
        <w:t>ayo</w:t>
      </w:r>
      <w:r w:rsidRPr="00F700ED">
        <w:rPr>
          <w:rFonts w:cs="Calibri"/>
          <w:color w:val="0F0E0F"/>
          <w:sz w:val="24"/>
          <w:szCs w:val="24"/>
        </w:rPr>
        <w:t>r pr</w:t>
      </w:r>
      <w:r w:rsidRPr="00F700ED">
        <w:rPr>
          <w:rFonts w:cs="Calibri"/>
          <w:color w:val="201E21"/>
          <w:sz w:val="24"/>
          <w:szCs w:val="24"/>
        </w:rPr>
        <w:t>ec</w:t>
      </w:r>
      <w:r w:rsidRPr="00F700ED">
        <w:rPr>
          <w:rFonts w:cs="Calibri"/>
          <w:color w:val="0F0E0F"/>
          <w:sz w:val="24"/>
          <w:szCs w:val="24"/>
        </w:rPr>
        <w:t>i</w:t>
      </w:r>
      <w:r w:rsidRPr="00F700ED">
        <w:rPr>
          <w:rFonts w:cs="Calibri"/>
          <w:color w:val="201E21"/>
          <w:sz w:val="24"/>
          <w:szCs w:val="24"/>
        </w:rPr>
        <w:t>s</w:t>
      </w:r>
      <w:r w:rsidRPr="00F700ED">
        <w:rPr>
          <w:rFonts w:cs="Calibri"/>
          <w:color w:val="0F0E0F"/>
          <w:sz w:val="24"/>
          <w:szCs w:val="24"/>
        </w:rPr>
        <w:t>i</w:t>
      </w:r>
      <w:r w:rsidRPr="00F700ED">
        <w:rPr>
          <w:rFonts w:cs="Calibri"/>
          <w:color w:val="201E21"/>
          <w:sz w:val="24"/>
          <w:szCs w:val="24"/>
        </w:rPr>
        <w:t>ó</w:t>
      </w:r>
      <w:r w:rsidRPr="00F700ED">
        <w:rPr>
          <w:rFonts w:cs="Calibri"/>
          <w:color w:val="0F0E0F"/>
          <w:sz w:val="24"/>
          <w:szCs w:val="24"/>
        </w:rPr>
        <w:t>n l</w:t>
      </w:r>
      <w:r w:rsidRPr="00F700ED">
        <w:rPr>
          <w:rFonts w:cs="Calibri"/>
          <w:color w:val="201E21"/>
          <w:sz w:val="24"/>
          <w:szCs w:val="24"/>
        </w:rPr>
        <w:t xml:space="preserve">a </w:t>
      </w:r>
      <w:r w:rsidRPr="00F700ED">
        <w:rPr>
          <w:rFonts w:cs="Calibri"/>
          <w:color w:val="0F0E0F"/>
          <w:sz w:val="24"/>
          <w:szCs w:val="24"/>
        </w:rPr>
        <w:t>r</w:t>
      </w:r>
      <w:r w:rsidRPr="00F700ED">
        <w:rPr>
          <w:rFonts w:cs="Calibri"/>
          <w:color w:val="201E21"/>
          <w:sz w:val="24"/>
          <w:szCs w:val="24"/>
        </w:rPr>
        <w:t>ea</w:t>
      </w:r>
      <w:r w:rsidRPr="00F700ED">
        <w:rPr>
          <w:rFonts w:cs="Calibri"/>
          <w:color w:val="0F0E0F"/>
          <w:sz w:val="24"/>
          <w:szCs w:val="24"/>
        </w:rPr>
        <w:t>lidad</w:t>
      </w:r>
      <w:r>
        <w:rPr>
          <w:rFonts w:cs="Calibri"/>
          <w:color w:val="201E21"/>
          <w:sz w:val="24"/>
          <w:szCs w:val="24"/>
        </w:rPr>
        <w:t xml:space="preserve"> </w:t>
      </w:r>
      <w:r w:rsidRPr="00F700ED">
        <w:rPr>
          <w:rFonts w:cs="Calibri"/>
          <w:color w:val="0F0E0F"/>
          <w:sz w:val="24"/>
          <w:szCs w:val="24"/>
        </w:rPr>
        <w:t>d</w:t>
      </w:r>
      <w:r w:rsidRPr="00F700ED">
        <w:rPr>
          <w:rFonts w:cs="Calibri"/>
          <w:color w:val="201E21"/>
          <w:sz w:val="24"/>
          <w:szCs w:val="24"/>
        </w:rPr>
        <w:t>e s</w:t>
      </w:r>
      <w:r w:rsidRPr="00F700ED">
        <w:rPr>
          <w:rFonts w:cs="Calibri"/>
          <w:color w:val="0F0E0F"/>
          <w:sz w:val="24"/>
          <w:szCs w:val="24"/>
        </w:rPr>
        <w:t xml:space="preserve">u </w:t>
      </w:r>
      <w:r w:rsidRPr="00F700ED">
        <w:rPr>
          <w:rFonts w:cs="Calibri"/>
          <w:color w:val="201E21"/>
          <w:sz w:val="24"/>
          <w:szCs w:val="24"/>
        </w:rPr>
        <w:t>ac</w:t>
      </w:r>
      <w:r w:rsidRPr="00F700ED">
        <w:rPr>
          <w:rFonts w:cs="Calibri"/>
          <w:color w:val="0F0E0F"/>
          <w:sz w:val="24"/>
          <w:szCs w:val="24"/>
        </w:rPr>
        <w:t>tivid</w:t>
      </w:r>
      <w:r w:rsidRPr="00F700ED">
        <w:rPr>
          <w:rFonts w:cs="Calibri"/>
          <w:color w:val="201E21"/>
          <w:sz w:val="24"/>
          <w:szCs w:val="24"/>
        </w:rPr>
        <w:t>a</w:t>
      </w:r>
      <w:r>
        <w:rPr>
          <w:rFonts w:cs="Calibri"/>
          <w:color w:val="0F0E0F"/>
          <w:sz w:val="24"/>
          <w:szCs w:val="24"/>
        </w:rPr>
        <w:t>d.</w:t>
      </w:r>
    </w:p>
    <w:p w:rsidR="005F6603" w:rsidRDefault="005F6603" w:rsidP="00F700ED">
      <w:pPr>
        <w:autoSpaceDE w:val="0"/>
        <w:autoSpaceDN w:val="0"/>
        <w:adjustRightInd w:val="0"/>
        <w:spacing w:after="0"/>
        <w:jc w:val="both"/>
        <w:rPr>
          <w:rFonts w:cs="Calibri"/>
          <w:color w:val="0F0E0F"/>
          <w:sz w:val="24"/>
          <w:szCs w:val="24"/>
        </w:rPr>
      </w:pPr>
    </w:p>
    <w:p w:rsidR="005F6603" w:rsidRDefault="005F6603" w:rsidP="00F700ED">
      <w:pPr>
        <w:autoSpaceDE w:val="0"/>
        <w:autoSpaceDN w:val="0"/>
        <w:adjustRightInd w:val="0"/>
        <w:spacing w:after="0"/>
        <w:jc w:val="both"/>
        <w:rPr>
          <w:rFonts w:cs="Calibri"/>
          <w:color w:val="201E21"/>
          <w:sz w:val="24"/>
          <w:szCs w:val="24"/>
        </w:rPr>
      </w:pPr>
      <w:r w:rsidRPr="00F700ED">
        <w:rPr>
          <w:rFonts w:cs="Calibri"/>
          <w:color w:val="0F0E0F"/>
          <w:sz w:val="24"/>
          <w:szCs w:val="24"/>
        </w:rPr>
        <w:t>El t</w:t>
      </w:r>
      <w:r w:rsidRPr="00F700ED">
        <w:rPr>
          <w:rFonts w:cs="Calibri"/>
          <w:color w:val="201E21"/>
          <w:sz w:val="24"/>
          <w:szCs w:val="24"/>
        </w:rPr>
        <w:t>ax</w:t>
      </w:r>
      <w:r w:rsidRPr="00F700ED">
        <w:rPr>
          <w:rFonts w:cs="Calibri"/>
          <w:color w:val="0F0E0F"/>
          <w:sz w:val="24"/>
          <w:szCs w:val="24"/>
        </w:rPr>
        <w:t>i</w:t>
      </w:r>
      <w:r w:rsidRPr="00F700ED">
        <w:rPr>
          <w:rFonts w:cs="Calibri"/>
          <w:color w:val="201E21"/>
          <w:sz w:val="24"/>
          <w:szCs w:val="24"/>
        </w:rPr>
        <w:t xml:space="preserve">sta </w:t>
      </w:r>
      <w:r w:rsidRPr="00F700ED">
        <w:rPr>
          <w:rFonts w:cs="Calibri"/>
          <w:color w:val="0F0E0F"/>
          <w:sz w:val="24"/>
          <w:szCs w:val="24"/>
        </w:rPr>
        <w:t>n</w:t>
      </w:r>
      <w:r w:rsidRPr="00F700ED">
        <w:rPr>
          <w:rFonts w:cs="Calibri"/>
          <w:color w:val="201E21"/>
          <w:sz w:val="24"/>
          <w:szCs w:val="24"/>
        </w:rPr>
        <w:t xml:space="preserve">o </w:t>
      </w:r>
      <w:r w:rsidRPr="00F700ED">
        <w:rPr>
          <w:rFonts w:cs="Calibri"/>
          <w:color w:val="0F0E0F"/>
          <w:sz w:val="24"/>
          <w:szCs w:val="24"/>
        </w:rPr>
        <w:t>t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nd</w:t>
      </w:r>
      <w:r w:rsidRPr="00F700ED">
        <w:rPr>
          <w:rFonts w:cs="Calibri"/>
          <w:color w:val="201E21"/>
          <w:sz w:val="24"/>
          <w:szCs w:val="24"/>
        </w:rPr>
        <w:t>r</w:t>
      </w:r>
      <w:r w:rsidRPr="00F700ED">
        <w:rPr>
          <w:rFonts w:cs="Calibri"/>
          <w:color w:val="0F0E0F"/>
          <w:sz w:val="24"/>
          <w:szCs w:val="24"/>
        </w:rPr>
        <w:t>í</w:t>
      </w:r>
      <w:r w:rsidRPr="00F700ED">
        <w:rPr>
          <w:rFonts w:cs="Calibri"/>
          <w:color w:val="201E21"/>
          <w:sz w:val="24"/>
          <w:szCs w:val="24"/>
        </w:rPr>
        <w:t>a e</w:t>
      </w:r>
      <w:r w:rsidRPr="00F700ED">
        <w:rPr>
          <w:rFonts w:cs="Calibri"/>
          <w:color w:val="0F0E0F"/>
          <w:sz w:val="24"/>
          <w:szCs w:val="24"/>
        </w:rPr>
        <w:t>l pr</w:t>
      </w:r>
      <w:r w:rsidRPr="00F700ED">
        <w:rPr>
          <w:rFonts w:cs="Calibri"/>
          <w:color w:val="201E21"/>
          <w:sz w:val="24"/>
          <w:szCs w:val="24"/>
        </w:rPr>
        <w:t>i</w:t>
      </w:r>
      <w:r w:rsidRPr="00F700ED">
        <w:rPr>
          <w:rFonts w:cs="Calibri"/>
          <w:color w:val="0F0E0F"/>
          <w:sz w:val="24"/>
          <w:szCs w:val="24"/>
        </w:rPr>
        <w:t>m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 xml:space="preserve">r 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ñ</w:t>
      </w:r>
      <w:r w:rsidRPr="00F700ED">
        <w:rPr>
          <w:rFonts w:cs="Calibri"/>
          <w:color w:val="201E21"/>
          <w:sz w:val="24"/>
          <w:szCs w:val="24"/>
        </w:rPr>
        <w:t xml:space="preserve">o </w:t>
      </w:r>
      <w:r w:rsidRPr="00F700ED">
        <w:rPr>
          <w:rFonts w:cs="Calibri"/>
          <w:color w:val="0F0E0F"/>
          <w:sz w:val="24"/>
          <w:szCs w:val="24"/>
        </w:rPr>
        <w:t>p</w:t>
      </w:r>
      <w:r w:rsidRPr="00F700ED">
        <w:rPr>
          <w:rFonts w:cs="Calibri"/>
          <w:color w:val="201E21"/>
          <w:sz w:val="24"/>
          <w:szCs w:val="24"/>
        </w:rPr>
        <w:t>é</w:t>
      </w:r>
      <w:r w:rsidRPr="00F700ED">
        <w:rPr>
          <w:rFonts w:cs="Calibri"/>
          <w:color w:val="0F0E0F"/>
          <w:sz w:val="24"/>
          <w:szCs w:val="24"/>
        </w:rPr>
        <w:t>r</w:t>
      </w:r>
      <w:r w:rsidRPr="00F700ED">
        <w:rPr>
          <w:rFonts w:cs="Calibri"/>
          <w:color w:val="201E21"/>
          <w:sz w:val="24"/>
          <w:szCs w:val="24"/>
        </w:rPr>
        <w:t>d</w:t>
      </w:r>
      <w:r w:rsidRPr="00F700ED">
        <w:rPr>
          <w:rFonts w:cs="Calibri"/>
          <w:color w:val="0F0E0F"/>
          <w:sz w:val="24"/>
          <w:szCs w:val="24"/>
        </w:rPr>
        <w:t>i</w:t>
      </w:r>
      <w:r w:rsidRPr="00F700ED">
        <w:rPr>
          <w:rFonts w:cs="Calibri"/>
          <w:color w:val="201E21"/>
          <w:sz w:val="24"/>
          <w:szCs w:val="24"/>
        </w:rPr>
        <w:t xml:space="preserve">das, </w:t>
      </w:r>
      <w:r w:rsidRPr="00F700ED">
        <w:rPr>
          <w:rFonts w:cs="Calibri"/>
          <w:color w:val="0F0E0F"/>
          <w:sz w:val="24"/>
          <w:szCs w:val="24"/>
        </w:rPr>
        <w:t>ni m</w:t>
      </w:r>
      <w:r w:rsidRPr="00F700ED">
        <w:rPr>
          <w:rFonts w:cs="Calibri"/>
          <w:color w:val="201E21"/>
          <w:sz w:val="24"/>
          <w:szCs w:val="24"/>
        </w:rPr>
        <w:t>os</w:t>
      </w:r>
      <w:r w:rsidRPr="00F700ED">
        <w:rPr>
          <w:rFonts w:cs="Calibri"/>
          <w:color w:val="0F0E0F"/>
          <w:sz w:val="24"/>
          <w:szCs w:val="24"/>
        </w:rPr>
        <w:t>tr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r</w:t>
      </w:r>
      <w:r w:rsidRPr="00F700ED">
        <w:rPr>
          <w:rFonts w:cs="Calibri"/>
          <w:color w:val="201E21"/>
          <w:sz w:val="24"/>
          <w:szCs w:val="24"/>
        </w:rPr>
        <w:t xml:space="preserve">ía </w:t>
      </w:r>
      <w:r w:rsidRPr="00F700ED">
        <w:rPr>
          <w:rFonts w:cs="Calibri"/>
          <w:color w:val="0F0E0F"/>
          <w:sz w:val="24"/>
          <w:szCs w:val="24"/>
        </w:rPr>
        <w:t>l</w:t>
      </w:r>
      <w:r w:rsidRPr="00F700ED">
        <w:rPr>
          <w:rFonts w:cs="Calibri"/>
          <w:color w:val="201E21"/>
          <w:sz w:val="24"/>
          <w:szCs w:val="24"/>
        </w:rPr>
        <w:t>os s</w:t>
      </w:r>
      <w:r w:rsidRPr="00F700ED">
        <w:rPr>
          <w:rFonts w:cs="Calibri"/>
          <w:color w:val="0F0E0F"/>
          <w:sz w:val="24"/>
          <w:szCs w:val="24"/>
        </w:rPr>
        <w:t>i</w:t>
      </w:r>
      <w:r w:rsidRPr="00F700ED">
        <w:rPr>
          <w:rFonts w:cs="Calibri"/>
          <w:color w:val="201E21"/>
          <w:sz w:val="24"/>
          <w:szCs w:val="24"/>
        </w:rPr>
        <w:t>g</w:t>
      </w:r>
      <w:r w:rsidRPr="00F700ED">
        <w:rPr>
          <w:rFonts w:cs="Calibri"/>
          <w:color w:val="0F0E0F"/>
          <w:sz w:val="24"/>
          <w:szCs w:val="24"/>
        </w:rPr>
        <w:t>ui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nt</w:t>
      </w:r>
      <w:r w:rsidRPr="00F700ED">
        <w:rPr>
          <w:rFonts w:cs="Calibri"/>
          <w:color w:val="201E21"/>
          <w:sz w:val="24"/>
          <w:szCs w:val="24"/>
        </w:rPr>
        <w:t>es</w:t>
      </w:r>
      <w:r>
        <w:rPr>
          <w:rFonts w:cs="Calibri"/>
          <w:color w:val="201E21"/>
          <w:sz w:val="24"/>
          <w:szCs w:val="24"/>
        </w:rPr>
        <w:t xml:space="preserve"> </w:t>
      </w:r>
      <w:r w:rsidRPr="00F700ED">
        <w:rPr>
          <w:rFonts w:cs="Calibri"/>
          <w:color w:val="0F0E0F"/>
          <w:sz w:val="24"/>
          <w:szCs w:val="24"/>
        </w:rPr>
        <w:t>un</w:t>
      </w:r>
      <w:r w:rsidRPr="00F700ED">
        <w:rPr>
          <w:rFonts w:cs="Calibri"/>
          <w:color w:val="201E21"/>
          <w:sz w:val="24"/>
          <w:szCs w:val="24"/>
        </w:rPr>
        <w:t xml:space="preserve">os </w:t>
      </w:r>
      <w:r w:rsidRPr="00F700ED">
        <w:rPr>
          <w:rFonts w:cs="Calibri"/>
          <w:color w:val="0F0E0F"/>
          <w:sz w:val="24"/>
          <w:szCs w:val="24"/>
        </w:rPr>
        <w:t>b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ne</w:t>
      </w:r>
      <w:r w:rsidRPr="00F700ED">
        <w:rPr>
          <w:rFonts w:cs="Calibri"/>
          <w:color w:val="201E21"/>
          <w:sz w:val="24"/>
          <w:szCs w:val="24"/>
        </w:rPr>
        <w:t>fic</w:t>
      </w:r>
      <w:r w:rsidRPr="00F700ED">
        <w:rPr>
          <w:rFonts w:cs="Calibri"/>
          <w:color w:val="0F0E0F"/>
          <w:sz w:val="24"/>
          <w:szCs w:val="24"/>
        </w:rPr>
        <w:t>i</w:t>
      </w:r>
      <w:r w:rsidRPr="00F700ED">
        <w:rPr>
          <w:rFonts w:cs="Calibri"/>
          <w:color w:val="201E21"/>
          <w:sz w:val="24"/>
          <w:szCs w:val="24"/>
        </w:rPr>
        <w:t>os ar</w:t>
      </w:r>
      <w:r w:rsidRPr="00F700ED">
        <w:rPr>
          <w:rFonts w:cs="Calibri"/>
          <w:color w:val="0F0E0F"/>
          <w:sz w:val="24"/>
          <w:szCs w:val="24"/>
        </w:rPr>
        <w:t>t</w:t>
      </w:r>
      <w:r w:rsidRPr="00F700ED">
        <w:rPr>
          <w:rFonts w:cs="Calibri"/>
          <w:color w:val="201E21"/>
          <w:sz w:val="24"/>
          <w:szCs w:val="24"/>
        </w:rPr>
        <w:t>if</w:t>
      </w:r>
      <w:r w:rsidRPr="00F700ED">
        <w:rPr>
          <w:rFonts w:cs="Calibri"/>
          <w:color w:val="0F0E0F"/>
          <w:sz w:val="24"/>
          <w:szCs w:val="24"/>
        </w:rPr>
        <w:t>i</w:t>
      </w:r>
      <w:r w:rsidRPr="00F700ED">
        <w:rPr>
          <w:rFonts w:cs="Calibri"/>
          <w:color w:val="201E21"/>
          <w:sz w:val="24"/>
          <w:szCs w:val="24"/>
        </w:rPr>
        <w:t>cia</w:t>
      </w:r>
      <w:r w:rsidRPr="00F700ED">
        <w:rPr>
          <w:rFonts w:cs="Calibri"/>
          <w:color w:val="0F0E0F"/>
          <w:sz w:val="24"/>
          <w:szCs w:val="24"/>
        </w:rPr>
        <w:t>lm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nt</w:t>
      </w:r>
      <w:r w:rsidRPr="00F700ED">
        <w:rPr>
          <w:rFonts w:cs="Calibri"/>
          <w:color w:val="201E21"/>
          <w:sz w:val="24"/>
          <w:szCs w:val="24"/>
        </w:rPr>
        <w:t>e e</w:t>
      </w:r>
      <w:r w:rsidRPr="00F700ED">
        <w:rPr>
          <w:rFonts w:cs="Calibri"/>
          <w:color w:val="0F0E0F"/>
          <w:sz w:val="24"/>
          <w:szCs w:val="24"/>
        </w:rPr>
        <w:t>l</w:t>
      </w:r>
      <w:r w:rsidRPr="00F700ED">
        <w:rPr>
          <w:rFonts w:cs="Calibri"/>
          <w:color w:val="201E21"/>
          <w:sz w:val="24"/>
          <w:szCs w:val="24"/>
        </w:rPr>
        <w:t>eva</w:t>
      </w:r>
      <w:r w:rsidRPr="00F700ED">
        <w:rPr>
          <w:rFonts w:cs="Calibri"/>
          <w:color w:val="0F0E0F"/>
          <w:sz w:val="24"/>
          <w:szCs w:val="24"/>
        </w:rPr>
        <w:t>d</w:t>
      </w:r>
      <w:r w:rsidRPr="00F700ED">
        <w:rPr>
          <w:rFonts w:cs="Calibri"/>
          <w:color w:val="201E21"/>
          <w:sz w:val="24"/>
          <w:szCs w:val="24"/>
        </w:rPr>
        <w:t>os</w:t>
      </w:r>
      <w:r w:rsidRPr="00F700ED">
        <w:rPr>
          <w:rFonts w:cs="Calibri"/>
          <w:color w:val="0F0E0F"/>
          <w:sz w:val="24"/>
          <w:szCs w:val="24"/>
        </w:rPr>
        <w:t xml:space="preserve">. 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n r</w:t>
      </w:r>
      <w:r w:rsidRPr="00F700ED">
        <w:rPr>
          <w:rFonts w:cs="Calibri"/>
          <w:color w:val="201E21"/>
          <w:sz w:val="24"/>
          <w:szCs w:val="24"/>
        </w:rPr>
        <w:t>ealida</w:t>
      </w:r>
      <w:r w:rsidRPr="00F700ED">
        <w:rPr>
          <w:rFonts w:cs="Calibri"/>
          <w:color w:val="0F0E0F"/>
          <w:sz w:val="24"/>
          <w:szCs w:val="24"/>
        </w:rPr>
        <w:t>d</w:t>
      </w:r>
      <w:r w:rsidRPr="00F700ED">
        <w:rPr>
          <w:rFonts w:cs="Calibri"/>
          <w:color w:val="201E21"/>
          <w:sz w:val="24"/>
          <w:szCs w:val="24"/>
        </w:rPr>
        <w:t>, cada a</w:t>
      </w:r>
      <w:r w:rsidRPr="00F700ED">
        <w:rPr>
          <w:rFonts w:cs="Calibri"/>
          <w:color w:val="0F0E0F"/>
          <w:sz w:val="24"/>
          <w:szCs w:val="24"/>
        </w:rPr>
        <w:t>ñ</w:t>
      </w:r>
      <w:r w:rsidRPr="00F700ED">
        <w:rPr>
          <w:rFonts w:cs="Calibri"/>
          <w:color w:val="201E21"/>
          <w:sz w:val="24"/>
          <w:szCs w:val="24"/>
        </w:rPr>
        <w:t>o o</w:t>
      </w:r>
      <w:r w:rsidRPr="00F700ED">
        <w:rPr>
          <w:rFonts w:cs="Calibri"/>
          <w:color w:val="0F0E0F"/>
          <w:sz w:val="24"/>
          <w:szCs w:val="24"/>
        </w:rPr>
        <w:t>bt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ndrí</w:t>
      </w:r>
      <w:r w:rsidRPr="00F700ED">
        <w:rPr>
          <w:rFonts w:cs="Calibri"/>
          <w:color w:val="201E21"/>
          <w:sz w:val="24"/>
          <w:szCs w:val="24"/>
        </w:rPr>
        <w:t xml:space="preserve">a </w:t>
      </w:r>
      <w:r w:rsidRPr="00F700ED">
        <w:rPr>
          <w:rFonts w:cs="Calibri"/>
          <w:color w:val="0F0E0F"/>
          <w:sz w:val="24"/>
          <w:szCs w:val="24"/>
        </w:rPr>
        <w:t>d</w:t>
      </w:r>
      <w:r w:rsidRPr="00F700ED">
        <w:rPr>
          <w:rFonts w:cs="Calibri"/>
          <w:color w:val="201E21"/>
          <w:sz w:val="24"/>
          <w:szCs w:val="24"/>
        </w:rPr>
        <w:t xml:space="preserve">e </w:t>
      </w:r>
      <w:r w:rsidRPr="00F700ED">
        <w:rPr>
          <w:rFonts w:cs="Calibri"/>
          <w:color w:val="0F0E0F"/>
          <w:sz w:val="24"/>
          <w:szCs w:val="24"/>
        </w:rPr>
        <w:t>b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n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f</w:t>
      </w:r>
      <w:r w:rsidRPr="00F700ED">
        <w:rPr>
          <w:rFonts w:cs="Calibri"/>
          <w:color w:val="201E21"/>
          <w:sz w:val="24"/>
          <w:szCs w:val="24"/>
        </w:rPr>
        <w:t>ic</w:t>
      </w:r>
      <w:r w:rsidRPr="00F700ED">
        <w:rPr>
          <w:rFonts w:cs="Calibri"/>
          <w:color w:val="0F0E0F"/>
          <w:sz w:val="24"/>
          <w:szCs w:val="24"/>
        </w:rPr>
        <w:t>io</w:t>
      </w:r>
      <w:r w:rsidRPr="00F700ED">
        <w:rPr>
          <w:rFonts w:cs="Calibri"/>
          <w:color w:val="201E21"/>
          <w:sz w:val="24"/>
          <w:szCs w:val="24"/>
        </w:rPr>
        <w:t>s</w:t>
      </w:r>
      <w:r>
        <w:rPr>
          <w:rFonts w:cs="Calibri"/>
          <w:color w:val="201E21"/>
          <w:sz w:val="24"/>
          <w:szCs w:val="24"/>
        </w:rPr>
        <w:t xml:space="preserve"> </w:t>
      </w:r>
      <w:r w:rsidRPr="00F700ED">
        <w:rPr>
          <w:rFonts w:cs="Calibri"/>
          <w:color w:val="0F0E0F"/>
          <w:sz w:val="24"/>
          <w:szCs w:val="24"/>
        </w:rPr>
        <w:t>lo</w:t>
      </w:r>
      <w:r w:rsidRPr="00F700ED">
        <w:rPr>
          <w:rFonts w:cs="Calibri"/>
          <w:color w:val="201E21"/>
          <w:sz w:val="24"/>
          <w:szCs w:val="24"/>
        </w:rPr>
        <w:t>s 2</w:t>
      </w:r>
      <w:r w:rsidRPr="00F700ED">
        <w:rPr>
          <w:rFonts w:cs="Calibri"/>
          <w:color w:val="0F0E0F"/>
          <w:sz w:val="24"/>
          <w:szCs w:val="24"/>
        </w:rPr>
        <w:t xml:space="preserve">5.000 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ur</w:t>
      </w:r>
      <w:r w:rsidRPr="00F700ED">
        <w:rPr>
          <w:rFonts w:cs="Calibri"/>
          <w:color w:val="201E21"/>
          <w:sz w:val="24"/>
          <w:szCs w:val="24"/>
        </w:rPr>
        <w:t xml:space="preserve">os de </w:t>
      </w:r>
      <w:r w:rsidRPr="00F700ED">
        <w:rPr>
          <w:rFonts w:cs="Calibri"/>
          <w:color w:val="0F0E0F"/>
          <w:sz w:val="24"/>
          <w:szCs w:val="24"/>
        </w:rPr>
        <w:t>in</w:t>
      </w:r>
      <w:r w:rsidRPr="00F700ED">
        <w:rPr>
          <w:rFonts w:cs="Calibri"/>
          <w:color w:val="201E21"/>
          <w:sz w:val="24"/>
          <w:szCs w:val="24"/>
        </w:rPr>
        <w:t>g</w:t>
      </w:r>
      <w:r w:rsidRPr="00F700ED">
        <w:rPr>
          <w:rFonts w:cs="Calibri"/>
          <w:color w:val="0F0E0F"/>
          <w:sz w:val="24"/>
          <w:szCs w:val="24"/>
        </w:rPr>
        <w:t>r</w:t>
      </w:r>
      <w:r w:rsidRPr="00F700ED">
        <w:rPr>
          <w:rFonts w:cs="Calibri"/>
          <w:color w:val="201E21"/>
          <w:sz w:val="24"/>
          <w:szCs w:val="24"/>
        </w:rPr>
        <w:t xml:space="preserve">esos </w:t>
      </w:r>
      <w:r w:rsidRPr="00F700ED">
        <w:rPr>
          <w:rFonts w:cs="Calibri"/>
          <w:color w:val="0F0E0F"/>
          <w:sz w:val="24"/>
          <w:szCs w:val="24"/>
        </w:rPr>
        <w:t>m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n</w:t>
      </w:r>
      <w:r w:rsidRPr="00F700ED">
        <w:rPr>
          <w:rFonts w:cs="Calibri"/>
          <w:color w:val="201E21"/>
          <w:sz w:val="24"/>
          <w:szCs w:val="24"/>
        </w:rPr>
        <w:t xml:space="preserve">os </w:t>
      </w:r>
      <w:r w:rsidRPr="00F700ED">
        <w:rPr>
          <w:rFonts w:cs="Calibri"/>
          <w:color w:val="0F0E0F"/>
          <w:sz w:val="24"/>
          <w:szCs w:val="24"/>
        </w:rPr>
        <w:t>l</w:t>
      </w:r>
      <w:r w:rsidRPr="00F700ED">
        <w:rPr>
          <w:rFonts w:cs="Calibri"/>
          <w:color w:val="201E21"/>
          <w:sz w:val="24"/>
          <w:szCs w:val="24"/>
        </w:rPr>
        <w:t>os 3.</w:t>
      </w:r>
      <w:r w:rsidRPr="00F700ED">
        <w:rPr>
          <w:rFonts w:cs="Calibri"/>
          <w:color w:val="0F0E0F"/>
          <w:sz w:val="24"/>
          <w:szCs w:val="24"/>
        </w:rPr>
        <w:t>0</w:t>
      </w:r>
      <w:r w:rsidRPr="00F700ED">
        <w:rPr>
          <w:rFonts w:cs="Calibri"/>
          <w:color w:val="201E21"/>
          <w:sz w:val="24"/>
          <w:szCs w:val="24"/>
        </w:rPr>
        <w:t>00 e</w:t>
      </w:r>
      <w:r w:rsidRPr="00F700ED">
        <w:rPr>
          <w:rFonts w:cs="Calibri"/>
          <w:color w:val="0F0E0F"/>
          <w:sz w:val="24"/>
          <w:szCs w:val="24"/>
        </w:rPr>
        <w:t>u</w:t>
      </w:r>
      <w:r w:rsidRPr="00F700ED">
        <w:rPr>
          <w:rFonts w:cs="Calibri"/>
          <w:color w:val="201E21"/>
          <w:sz w:val="24"/>
          <w:szCs w:val="24"/>
        </w:rPr>
        <w:t xml:space="preserve">ros de </w:t>
      </w:r>
      <w:r w:rsidRPr="00F700ED">
        <w:rPr>
          <w:rFonts w:cs="Calibri"/>
          <w:color w:val="0F0E0F"/>
          <w:sz w:val="24"/>
          <w:szCs w:val="24"/>
        </w:rPr>
        <w:t>l</w:t>
      </w:r>
      <w:r w:rsidRPr="00F700ED">
        <w:rPr>
          <w:rFonts w:cs="Calibri"/>
          <w:color w:val="201E21"/>
          <w:sz w:val="24"/>
          <w:szCs w:val="24"/>
        </w:rPr>
        <w:t xml:space="preserve">a </w:t>
      </w:r>
      <w:r w:rsidRPr="00F700ED">
        <w:rPr>
          <w:rFonts w:cs="Calibri"/>
          <w:color w:val="0F0E0F"/>
          <w:sz w:val="24"/>
          <w:szCs w:val="24"/>
        </w:rPr>
        <w:t>p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rt</w:t>
      </w:r>
      <w:r w:rsidRPr="00F700ED">
        <w:rPr>
          <w:rFonts w:cs="Calibri"/>
          <w:color w:val="201E21"/>
          <w:sz w:val="24"/>
          <w:szCs w:val="24"/>
        </w:rPr>
        <w:t xml:space="preserve">e </w:t>
      </w:r>
      <w:r w:rsidRPr="00F700ED">
        <w:rPr>
          <w:rFonts w:cs="Calibri"/>
          <w:color w:val="0F0E0F"/>
          <w:sz w:val="24"/>
          <w:szCs w:val="24"/>
        </w:rPr>
        <w:t>qu</w:t>
      </w:r>
      <w:r w:rsidRPr="00F700ED">
        <w:rPr>
          <w:rFonts w:cs="Calibri"/>
          <w:color w:val="201E21"/>
          <w:sz w:val="24"/>
          <w:szCs w:val="24"/>
        </w:rPr>
        <w:t>e se i</w:t>
      </w:r>
      <w:r w:rsidRPr="00F700ED">
        <w:rPr>
          <w:rFonts w:cs="Calibri"/>
          <w:color w:val="0F0E0F"/>
          <w:sz w:val="24"/>
          <w:szCs w:val="24"/>
        </w:rPr>
        <w:t>mput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n</w:t>
      </w:r>
      <w:r>
        <w:rPr>
          <w:rFonts w:cs="Calibri"/>
          <w:color w:val="0F0E0F"/>
          <w:sz w:val="24"/>
          <w:szCs w:val="24"/>
        </w:rPr>
        <w:t xml:space="preserve"> </w:t>
      </w:r>
      <w:r w:rsidRPr="00F700ED">
        <w:rPr>
          <w:rFonts w:cs="Calibri"/>
          <w:color w:val="201E21"/>
          <w:sz w:val="24"/>
          <w:szCs w:val="24"/>
        </w:rPr>
        <w:t>co</w:t>
      </w:r>
      <w:r w:rsidRPr="00F700ED">
        <w:rPr>
          <w:rFonts w:cs="Calibri"/>
          <w:color w:val="0F0E0F"/>
          <w:sz w:val="24"/>
          <w:szCs w:val="24"/>
        </w:rPr>
        <w:t>m</w:t>
      </w:r>
      <w:r w:rsidRPr="00F700ED">
        <w:rPr>
          <w:rFonts w:cs="Calibri"/>
          <w:color w:val="201E21"/>
          <w:sz w:val="24"/>
          <w:szCs w:val="24"/>
        </w:rPr>
        <w:t>o gas</w:t>
      </w:r>
      <w:r w:rsidRPr="00F700ED">
        <w:rPr>
          <w:rFonts w:cs="Calibri"/>
          <w:color w:val="0F0E0F"/>
          <w:sz w:val="24"/>
          <w:szCs w:val="24"/>
        </w:rPr>
        <w:t>to d</w:t>
      </w:r>
      <w:r w:rsidRPr="00F700ED">
        <w:rPr>
          <w:rFonts w:cs="Calibri"/>
          <w:color w:val="201E21"/>
          <w:sz w:val="24"/>
          <w:szCs w:val="24"/>
        </w:rPr>
        <w:t xml:space="preserve">e </w:t>
      </w:r>
      <w:r w:rsidRPr="00F700ED">
        <w:rPr>
          <w:rFonts w:cs="Calibri"/>
          <w:color w:val="0F0E0F"/>
          <w:sz w:val="24"/>
          <w:szCs w:val="24"/>
        </w:rPr>
        <w:t>la in</w:t>
      </w:r>
      <w:r w:rsidRPr="00F700ED">
        <w:rPr>
          <w:rFonts w:cs="Calibri"/>
          <w:color w:val="201E21"/>
          <w:sz w:val="24"/>
          <w:szCs w:val="24"/>
        </w:rPr>
        <w:t>ve</w:t>
      </w:r>
      <w:r w:rsidRPr="00F700ED">
        <w:rPr>
          <w:rFonts w:cs="Calibri"/>
          <w:color w:val="0F0E0F"/>
          <w:sz w:val="24"/>
          <w:szCs w:val="24"/>
        </w:rPr>
        <w:t>r</w:t>
      </w:r>
      <w:r w:rsidRPr="00F700ED">
        <w:rPr>
          <w:rFonts w:cs="Calibri"/>
          <w:color w:val="201E21"/>
          <w:sz w:val="24"/>
          <w:szCs w:val="24"/>
        </w:rPr>
        <w:t>s</w:t>
      </w:r>
      <w:r w:rsidRPr="00F700ED">
        <w:rPr>
          <w:rFonts w:cs="Calibri"/>
          <w:color w:val="0F0E0F"/>
          <w:sz w:val="24"/>
          <w:szCs w:val="24"/>
        </w:rPr>
        <w:t>i</w:t>
      </w:r>
      <w:r w:rsidRPr="00F700ED">
        <w:rPr>
          <w:rFonts w:cs="Calibri"/>
          <w:color w:val="201E21"/>
          <w:sz w:val="24"/>
          <w:szCs w:val="24"/>
        </w:rPr>
        <w:t>ó</w:t>
      </w:r>
      <w:r w:rsidRPr="00F700ED">
        <w:rPr>
          <w:rFonts w:cs="Calibri"/>
          <w:color w:val="0F0E0F"/>
          <w:sz w:val="24"/>
          <w:szCs w:val="24"/>
        </w:rPr>
        <w:t>n d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 xml:space="preserve">l </w:t>
      </w:r>
      <w:r w:rsidRPr="00F700ED">
        <w:rPr>
          <w:rFonts w:cs="Calibri"/>
          <w:color w:val="201E21"/>
          <w:sz w:val="24"/>
          <w:szCs w:val="24"/>
        </w:rPr>
        <w:t>coche</w:t>
      </w:r>
      <w:r w:rsidRPr="00F700ED">
        <w:rPr>
          <w:rFonts w:cs="Calibri"/>
          <w:color w:val="0F0E0F"/>
          <w:sz w:val="24"/>
          <w:szCs w:val="24"/>
        </w:rPr>
        <w:t>: un t</w:t>
      </w:r>
      <w:r w:rsidRPr="00F700ED">
        <w:rPr>
          <w:rFonts w:cs="Calibri"/>
          <w:color w:val="201E21"/>
          <w:sz w:val="24"/>
          <w:szCs w:val="24"/>
        </w:rPr>
        <w:t>o</w:t>
      </w:r>
      <w:r w:rsidRPr="00F700ED">
        <w:rPr>
          <w:rFonts w:cs="Calibri"/>
          <w:color w:val="0F0E0F"/>
          <w:sz w:val="24"/>
          <w:szCs w:val="24"/>
        </w:rPr>
        <w:t>t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 xml:space="preserve">l </w:t>
      </w:r>
      <w:r w:rsidRPr="00F700ED">
        <w:rPr>
          <w:rFonts w:cs="Calibri"/>
          <w:color w:val="201E21"/>
          <w:sz w:val="24"/>
          <w:szCs w:val="24"/>
        </w:rPr>
        <w:t>de 22</w:t>
      </w:r>
      <w:r w:rsidRPr="00F700ED">
        <w:rPr>
          <w:rFonts w:cs="Calibri"/>
          <w:color w:val="0F0E0F"/>
          <w:sz w:val="24"/>
          <w:szCs w:val="24"/>
        </w:rPr>
        <w:t>.</w:t>
      </w:r>
      <w:r w:rsidRPr="00F700ED">
        <w:rPr>
          <w:rFonts w:cs="Calibri"/>
          <w:color w:val="201E21"/>
          <w:sz w:val="24"/>
          <w:szCs w:val="24"/>
        </w:rPr>
        <w:t>000 e</w:t>
      </w:r>
      <w:r w:rsidRPr="00F700ED">
        <w:rPr>
          <w:rFonts w:cs="Calibri"/>
          <w:color w:val="0F0E0F"/>
          <w:sz w:val="24"/>
          <w:szCs w:val="24"/>
        </w:rPr>
        <w:t>ur</w:t>
      </w:r>
      <w:r>
        <w:rPr>
          <w:rFonts w:cs="Calibri"/>
          <w:color w:val="201E21"/>
          <w:sz w:val="24"/>
          <w:szCs w:val="24"/>
        </w:rPr>
        <w:t>os.</w:t>
      </w:r>
    </w:p>
    <w:p w:rsidR="005F6603" w:rsidRDefault="005F6603" w:rsidP="00F700ED">
      <w:pPr>
        <w:autoSpaceDE w:val="0"/>
        <w:autoSpaceDN w:val="0"/>
        <w:adjustRightInd w:val="0"/>
        <w:spacing w:after="0"/>
        <w:jc w:val="both"/>
        <w:rPr>
          <w:rFonts w:cs="Calibri"/>
          <w:color w:val="201E21"/>
          <w:sz w:val="24"/>
          <w:szCs w:val="24"/>
        </w:rPr>
      </w:pPr>
    </w:p>
    <w:p w:rsidR="005F6603" w:rsidRPr="00F700ED" w:rsidRDefault="005F6603" w:rsidP="0029740B">
      <w:pPr>
        <w:autoSpaceDE w:val="0"/>
        <w:autoSpaceDN w:val="0"/>
        <w:adjustRightInd w:val="0"/>
        <w:spacing w:after="0"/>
        <w:jc w:val="both"/>
        <w:rPr>
          <w:rFonts w:cs="Calibri"/>
          <w:color w:val="201E21"/>
          <w:sz w:val="24"/>
          <w:szCs w:val="24"/>
        </w:rPr>
      </w:pPr>
      <w:r w:rsidRPr="00F700ED">
        <w:rPr>
          <w:rFonts w:cs="Calibri"/>
          <w:color w:val="201E21"/>
          <w:sz w:val="24"/>
          <w:szCs w:val="24"/>
        </w:rPr>
        <w:t>¿</w:t>
      </w:r>
      <w:r w:rsidRPr="00F700ED">
        <w:rPr>
          <w:rFonts w:cs="Calibri"/>
          <w:color w:val="0F0E0F"/>
          <w:sz w:val="24"/>
          <w:szCs w:val="24"/>
        </w:rPr>
        <w:t>Qu</w:t>
      </w:r>
      <w:r w:rsidRPr="00F700ED">
        <w:rPr>
          <w:rFonts w:cs="Calibri"/>
          <w:color w:val="201E21"/>
          <w:sz w:val="24"/>
          <w:szCs w:val="24"/>
        </w:rPr>
        <w:t xml:space="preserve">é </w:t>
      </w:r>
      <w:r w:rsidRPr="00F700ED">
        <w:rPr>
          <w:rFonts w:cs="Calibri"/>
          <w:color w:val="0F0E0F"/>
          <w:sz w:val="24"/>
          <w:szCs w:val="24"/>
        </w:rPr>
        <w:t>v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l</w:t>
      </w:r>
      <w:r w:rsidRPr="00F700ED">
        <w:rPr>
          <w:rFonts w:cs="Calibri"/>
          <w:color w:val="201E21"/>
          <w:sz w:val="24"/>
          <w:szCs w:val="24"/>
        </w:rPr>
        <w:t>o</w:t>
      </w:r>
      <w:r w:rsidRPr="00F700ED">
        <w:rPr>
          <w:rFonts w:cs="Calibri"/>
          <w:color w:val="0F0E0F"/>
          <w:sz w:val="24"/>
          <w:szCs w:val="24"/>
        </w:rPr>
        <w:t>r</w:t>
      </w:r>
      <w:r>
        <w:rPr>
          <w:rFonts w:cs="Calibri"/>
          <w:color w:val="0F0E0F"/>
          <w:sz w:val="24"/>
          <w:szCs w:val="24"/>
        </w:rPr>
        <w:t xml:space="preserve"> </w:t>
      </w:r>
      <w:r w:rsidRPr="00F700ED">
        <w:rPr>
          <w:rFonts w:cs="Calibri"/>
          <w:color w:val="0F0E0F"/>
          <w:sz w:val="24"/>
          <w:szCs w:val="24"/>
        </w:rPr>
        <w:t>t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ndrí</w:t>
      </w:r>
      <w:r w:rsidRPr="00F700ED">
        <w:rPr>
          <w:rFonts w:cs="Calibri"/>
          <w:color w:val="201E21"/>
          <w:sz w:val="24"/>
          <w:szCs w:val="24"/>
        </w:rPr>
        <w:t>a e</w:t>
      </w:r>
      <w:r w:rsidRPr="00F700ED">
        <w:rPr>
          <w:rFonts w:cs="Calibri"/>
          <w:color w:val="0F0E0F"/>
          <w:sz w:val="24"/>
          <w:szCs w:val="24"/>
        </w:rPr>
        <w:t>l t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x</w:t>
      </w:r>
      <w:r w:rsidRPr="00F700ED">
        <w:rPr>
          <w:rFonts w:cs="Calibri"/>
          <w:color w:val="201E21"/>
          <w:sz w:val="24"/>
          <w:szCs w:val="24"/>
        </w:rPr>
        <w:t>i? A</w:t>
      </w:r>
      <w:r w:rsidRPr="00F700ED">
        <w:rPr>
          <w:rFonts w:cs="Calibri"/>
          <w:color w:val="0F0E0F"/>
          <w:sz w:val="24"/>
          <w:szCs w:val="24"/>
        </w:rPr>
        <w:t>l f</w:t>
      </w:r>
      <w:r w:rsidRPr="00F700ED">
        <w:rPr>
          <w:rFonts w:cs="Calibri"/>
          <w:color w:val="201E21"/>
          <w:sz w:val="24"/>
          <w:szCs w:val="24"/>
        </w:rPr>
        <w:t>i</w:t>
      </w:r>
      <w:r w:rsidRPr="00F700ED">
        <w:rPr>
          <w:rFonts w:cs="Calibri"/>
          <w:color w:val="0F0E0F"/>
          <w:sz w:val="24"/>
          <w:szCs w:val="24"/>
        </w:rPr>
        <w:t>nal d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l p</w:t>
      </w:r>
      <w:r w:rsidRPr="00F700ED">
        <w:rPr>
          <w:rFonts w:cs="Calibri"/>
          <w:color w:val="201E21"/>
          <w:sz w:val="24"/>
          <w:szCs w:val="24"/>
        </w:rPr>
        <w:t>r</w:t>
      </w:r>
      <w:r w:rsidRPr="00F700ED">
        <w:rPr>
          <w:rFonts w:cs="Calibri"/>
          <w:color w:val="0F0E0F"/>
          <w:sz w:val="24"/>
          <w:szCs w:val="24"/>
        </w:rPr>
        <w:t>im</w:t>
      </w:r>
      <w:r w:rsidRPr="00F700ED">
        <w:rPr>
          <w:rFonts w:cs="Calibri"/>
          <w:color w:val="201E21"/>
          <w:sz w:val="24"/>
          <w:szCs w:val="24"/>
        </w:rPr>
        <w:t>er a</w:t>
      </w:r>
      <w:r w:rsidRPr="00F700ED">
        <w:rPr>
          <w:rFonts w:cs="Calibri"/>
          <w:color w:val="0F0E0F"/>
          <w:sz w:val="24"/>
          <w:szCs w:val="24"/>
        </w:rPr>
        <w:t>ñ</w:t>
      </w:r>
      <w:r w:rsidRPr="00F700ED">
        <w:rPr>
          <w:rFonts w:cs="Calibri"/>
          <w:color w:val="201E21"/>
          <w:sz w:val="24"/>
          <w:szCs w:val="24"/>
        </w:rPr>
        <w:t>o</w:t>
      </w:r>
      <w:r w:rsidRPr="00F700ED">
        <w:rPr>
          <w:rFonts w:cs="Calibri"/>
          <w:color w:val="0F0E0F"/>
          <w:sz w:val="24"/>
          <w:szCs w:val="24"/>
        </w:rPr>
        <w:t>, t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n</w:t>
      </w:r>
      <w:r w:rsidRPr="00F700ED">
        <w:rPr>
          <w:rFonts w:cs="Calibri"/>
          <w:color w:val="201E21"/>
          <w:sz w:val="24"/>
          <w:szCs w:val="24"/>
        </w:rPr>
        <w:t>d</w:t>
      </w:r>
      <w:r w:rsidRPr="00F700ED">
        <w:rPr>
          <w:rFonts w:cs="Calibri"/>
          <w:color w:val="0F0E0F"/>
          <w:sz w:val="24"/>
          <w:szCs w:val="24"/>
        </w:rPr>
        <w:t>r</w:t>
      </w:r>
      <w:r w:rsidRPr="00F700ED">
        <w:rPr>
          <w:rFonts w:cs="Calibri"/>
          <w:color w:val="201E21"/>
          <w:sz w:val="24"/>
          <w:szCs w:val="24"/>
        </w:rPr>
        <w:t xml:space="preserve">ía </w:t>
      </w:r>
      <w:r w:rsidRPr="00F700ED">
        <w:rPr>
          <w:rFonts w:cs="Calibri"/>
          <w:color w:val="0F0E0F"/>
          <w:sz w:val="24"/>
          <w:szCs w:val="24"/>
        </w:rPr>
        <w:t xml:space="preserve">un </w:t>
      </w:r>
      <w:r w:rsidRPr="00F700ED">
        <w:rPr>
          <w:rFonts w:cs="Calibri"/>
          <w:color w:val="201E21"/>
          <w:sz w:val="24"/>
          <w:szCs w:val="24"/>
        </w:rPr>
        <w:t>va</w:t>
      </w:r>
      <w:r w:rsidRPr="00F700ED">
        <w:rPr>
          <w:rFonts w:cs="Calibri"/>
          <w:color w:val="0F0E0F"/>
          <w:sz w:val="24"/>
          <w:szCs w:val="24"/>
        </w:rPr>
        <w:t>l</w:t>
      </w:r>
      <w:r w:rsidRPr="00F700ED">
        <w:rPr>
          <w:rFonts w:cs="Calibri"/>
          <w:color w:val="201E21"/>
          <w:sz w:val="24"/>
          <w:szCs w:val="24"/>
        </w:rPr>
        <w:t>o</w:t>
      </w:r>
      <w:r w:rsidRPr="00F700ED">
        <w:rPr>
          <w:rFonts w:cs="Calibri"/>
          <w:color w:val="0F0E0F"/>
          <w:sz w:val="24"/>
          <w:szCs w:val="24"/>
        </w:rPr>
        <w:t>r r</w:t>
      </w:r>
      <w:r w:rsidRPr="00F700ED">
        <w:rPr>
          <w:rFonts w:cs="Calibri"/>
          <w:color w:val="201E21"/>
          <w:sz w:val="24"/>
          <w:szCs w:val="24"/>
        </w:rPr>
        <w:t>ea</w:t>
      </w:r>
      <w:r w:rsidRPr="00F700ED">
        <w:rPr>
          <w:rFonts w:cs="Calibri"/>
          <w:color w:val="0F0E0F"/>
          <w:sz w:val="24"/>
          <w:szCs w:val="24"/>
        </w:rPr>
        <w:t xml:space="preserve">l </w:t>
      </w:r>
      <w:r w:rsidRPr="00F700ED">
        <w:rPr>
          <w:rFonts w:cs="Calibri"/>
          <w:color w:val="201E21"/>
          <w:sz w:val="24"/>
          <w:szCs w:val="24"/>
        </w:rPr>
        <w:t>de 30.0</w:t>
      </w:r>
      <w:r w:rsidRPr="00F700ED">
        <w:rPr>
          <w:rFonts w:cs="Calibri"/>
          <w:color w:val="0F0E0F"/>
          <w:sz w:val="24"/>
          <w:szCs w:val="24"/>
        </w:rPr>
        <w:t xml:space="preserve">00 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ur</w:t>
      </w:r>
      <w:r w:rsidRPr="00F700ED">
        <w:rPr>
          <w:rFonts w:cs="Calibri"/>
          <w:color w:val="201E21"/>
          <w:sz w:val="24"/>
          <w:szCs w:val="24"/>
        </w:rPr>
        <w:t xml:space="preserve">os </w:t>
      </w:r>
      <w:r w:rsidRPr="00F700ED">
        <w:rPr>
          <w:rFonts w:cs="Calibri"/>
          <w:color w:val="414044"/>
          <w:sz w:val="24"/>
          <w:szCs w:val="24"/>
        </w:rPr>
        <w:t xml:space="preserve">- </w:t>
      </w:r>
      <w:r w:rsidRPr="00F700ED">
        <w:rPr>
          <w:rFonts w:cs="Calibri"/>
          <w:color w:val="0F0E0F"/>
          <w:sz w:val="24"/>
          <w:szCs w:val="24"/>
        </w:rPr>
        <w:t>3.000</w:t>
      </w:r>
      <w:r>
        <w:rPr>
          <w:rFonts w:cs="Calibri"/>
          <w:color w:val="0F0E0F"/>
          <w:sz w:val="24"/>
          <w:szCs w:val="24"/>
        </w:rPr>
        <w:t xml:space="preserve"> </w:t>
      </w:r>
      <w:r w:rsidRPr="00F700ED">
        <w:rPr>
          <w:rFonts w:cs="Calibri"/>
          <w:color w:val="0F0E0F"/>
          <w:sz w:val="24"/>
          <w:szCs w:val="24"/>
        </w:rPr>
        <w:t>eur</w:t>
      </w:r>
      <w:r w:rsidRPr="00F700ED">
        <w:rPr>
          <w:rFonts w:cs="Calibri"/>
          <w:color w:val="201E21"/>
          <w:sz w:val="24"/>
          <w:szCs w:val="24"/>
        </w:rPr>
        <w:t xml:space="preserve">os </w:t>
      </w:r>
      <w:r w:rsidRPr="00F700ED">
        <w:rPr>
          <w:rFonts w:cs="Calibri"/>
          <w:color w:val="0F0E0F"/>
          <w:sz w:val="24"/>
          <w:szCs w:val="24"/>
        </w:rPr>
        <w:t xml:space="preserve">= 27.000 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ur</w:t>
      </w:r>
      <w:r w:rsidRPr="00F700ED">
        <w:rPr>
          <w:rFonts w:cs="Calibri"/>
          <w:color w:val="201E21"/>
          <w:sz w:val="24"/>
          <w:szCs w:val="24"/>
        </w:rPr>
        <w:t>os</w:t>
      </w:r>
      <w:r w:rsidRPr="00F700ED">
        <w:rPr>
          <w:rFonts w:cs="Calibri"/>
          <w:color w:val="0F0E0F"/>
          <w:sz w:val="24"/>
          <w:szCs w:val="24"/>
        </w:rPr>
        <w:t>. E</w:t>
      </w:r>
      <w:r w:rsidRPr="00F700ED">
        <w:rPr>
          <w:rFonts w:cs="Calibri"/>
          <w:color w:val="201E21"/>
          <w:sz w:val="24"/>
          <w:szCs w:val="24"/>
        </w:rPr>
        <w:t>s</w:t>
      </w:r>
      <w:r w:rsidRPr="00F700ED">
        <w:rPr>
          <w:rFonts w:cs="Calibri"/>
          <w:color w:val="0F0E0F"/>
          <w:sz w:val="24"/>
          <w:szCs w:val="24"/>
        </w:rPr>
        <w:t>t</w:t>
      </w:r>
      <w:r w:rsidRPr="00F700ED">
        <w:rPr>
          <w:rFonts w:cs="Calibri"/>
          <w:color w:val="201E21"/>
          <w:sz w:val="24"/>
          <w:szCs w:val="24"/>
        </w:rPr>
        <w:t xml:space="preserve">a </w:t>
      </w:r>
      <w:r w:rsidRPr="00F700ED">
        <w:rPr>
          <w:rFonts w:cs="Calibri"/>
          <w:color w:val="0F0E0F"/>
          <w:sz w:val="24"/>
          <w:szCs w:val="24"/>
        </w:rPr>
        <w:t>r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duc</w:t>
      </w:r>
      <w:r w:rsidRPr="00F700ED">
        <w:rPr>
          <w:rFonts w:cs="Calibri"/>
          <w:color w:val="201E21"/>
          <w:sz w:val="24"/>
          <w:szCs w:val="24"/>
        </w:rPr>
        <w:t>c</w:t>
      </w:r>
      <w:r w:rsidRPr="00F700ED">
        <w:rPr>
          <w:rFonts w:cs="Calibri"/>
          <w:color w:val="0F0E0F"/>
          <w:sz w:val="24"/>
          <w:szCs w:val="24"/>
        </w:rPr>
        <w:t>i</w:t>
      </w:r>
      <w:r w:rsidRPr="00F700ED">
        <w:rPr>
          <w:rFonts w:cs="Calibri"/>
          <w:color w:val="201E21"/>
          <w:sz w:val="24"/>
          <w:szCs w:val="24"/>
        </w:rPr>
        <w:t>ó</w:t>
      </w:r>
      <w:r w:rsidRPr="00F700ED">
        <w:rPr>
          <w:rFonts w:cs="Calibri"/>
          <w:color w:val="0F0E0F"/>
          <w:sz w:val="24"/>
          <w:szCs w:val="24"/>
        </w:rPr>
        <w:t>n d</w:t>
      </w:r>
      <w:r w:rsidRPr="00F700ED">
        <w:rPr>
          <w:rFonts w:cs="Calibri"/>
          <w:color w:val="201E21"/>
          <w:sz w:val="24"/>
          <w:szCs w:val="24"/>
        </w:rPr>
        <w:t>e va</w:t>
      </w:r>
      <w:r w:rsidRPr="00F700ED">
        <w:rPr>
          <w:rFonts w:cs="Calibri"/>
          <w:color w:val="0F0E0F"/>
          <w:sz w:val="24"/>
          <w:szCs w:val="24"/>
        </w:rPr>
        <w:t>l</w:t>
      </w:r>
      <w:r w:rsidRPr="00F700ED">
        <w:rPr>
          <w:rFonts w:cs="Calibri"/>
          <w:color w:val="201E21"/>
          <w:sz w:val="24"/>
          <w:szCs w:val="24"/>
        </w:rPr>
        <w:t>o</w:t>
      </w:r>
      <w:r w:rsidRPr="00F700ED">
        <w:rPr>
          <w:rFonts w:cs="Calibri"/>
          <w:color w:val="0F0E0F"/>
          <w:sz w:val="24"/>
          <w:szCs w:val="24"/>
        </w:rPr>
        <w:t xml:space="preserve">r </w:t>
      </w:r>
      <w:r w:rsidRPr="00F700ED">
        <w:rPr>
          <w:rFonts w:cs="Calibri"/>
          <w:color w:val="201E21"/>
          <w:sz w:val="24"/>
          <w:szCs w:val="24"/>
        </w:rPr>
        <w:t xml:space="preserve">se </w:t>
      </w:r>
      <w:r w:rsidRPr="00F700ED">
        <w:rPr>
          <w:rFonts w:cs="Calibri"/>
          <w:color w:val="0F0E0F"/>
          <w:sz w:val="24"/>
          <w:szCs w:val="24"/>
        </w:rPr>
        <w:t>r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p</w:t>
      </w:r>
      <w:r w:rsidRPr="00F700ED">
        <w:rPr>
          <w:rFonts w:cs="Calibri"/>
          <w:color w:val="201E21"/>
          <w:sz w:val="24"/>
          <w:szCs w:val="24"/>
        </w:rPr>
        <w:t>et</w:t>
      </w:r>
      <w:r w:rsidRPr="00F700ED">
        <w:rPr>
          <w:rFonts w:cs="Calibri"/>
          <w:color w:val="0F0E0F"/>
          <w:sz w:val="24"/>
          <w:szCs w:val="24"/>
        </w:rPr>
        <w:t>irí</w:t>
      </w:r>
      <w:r w:rsidRPr="00F700ED">
        <w:rPr>
          <w:rFonts w:cs="Calibri"/>
          <w:color w:val="201E21"/>
          <w:sz w:val="24"/>
          <w:szCs w:val="24"/>
        </w:rPr>
        <w:t>a, s</w:t>
      </w:r>
      <w:r w:rsidRPr="00F700ED">
        <w:rPr>
          <w:rFonts w:cs="Calibri"/>
          <w:color w:val="0F0E0F"/>
          <w:sz w:val="24"/>
          <w:szCs w:val="24"/>
        </w:rPr>
        <w:t>u</w:t>
      </w:r>
      <w:r w:rsidRPr="00F700ED">
        <w:rPr>
          <w:rFonts w:cs="Calibri"/>
          <w:color w:val="201E21"/>
          <w:sz w:val="24"/>
          <w:szCs w:val="24"/>
        </w:rPr>
        <w:t>ces</w:t>
      </w:r>
      <w:r w:rsidRPr="00F700ED">
        <w:rPr>
          <w:rFonts w:cs="Calibri"/>
          <w:color w:val="0F0E0F"/>
          <w:sz w:val="24"/>
          <w:szCs w:val="24"/>
        </w:rPr>
        <w:t>i</w:t>
      </w:r>
      <w:r w:rsidRPr="00F700ED">
        <w:rPr>
          <w:rFonts w:cs="Calibri"/>
          <w:color w:val="201E21"/>
          <w:sz w:val="24"/>
          <w:szCs w:val="24"/>
        </w:rPr>
        <w:t>vame</w:t>
      </w:r>
      <w:r w:rsidRPr="00F700ED">
        <w:rPr>
          <w:rFonts w:cs="Calibri"/>
          <w:color w:val="0F0E0F"/>
          <w:sz w:val="24"/>
          <w:szCs w:val="24"/>
        </w:rPr>
        <w:t>nt</w:t>
      </w:r>
      <w:r w:rsidRPr="00F700ED">
        <w:rPr>
          <w:rFonts w:cs="Calibri"/>
          <w:color w:val="201E21"/>
          <w:sz w:val="24"/>
          <w:szCs w:val="24"/>
        </w:rPr>
        <w:t xml:space="preserve">e, </w:t>
      </w:r>
      <w:r w:rsidRPr="00F700ED">
        <w:rPr>
          <w:rFonts w:cs="Calibri"/>
          <w:color w:val="0F0E0F"/>
          <w:sz w:val="24"/>
          <w:szCs w:val="24"/>
        </w:rPr>
        <w:t>h</w:t>
      </w:r>
      <w:r w:rsidRPr="00F700ED">
        <w:rPr>
          <w:rFonts w:cs="Calibri"/>
          <w:color w:val="201E21"/>
          <w:sz w:val="24"/>
          <w:szCs w:val="24"/>
        </w:rPr>
        <w:t>as</w:t>
      </w:r>
      <w:r w:rsidRPr="00F700ED">
        <w:rPr>
          <w:rFonts w:cs="Calibri"/>
          <w:color w:val="0F0E0F"/>
          <w:sz w:val="24"/>
          <w:szCs w:val="24"/>
        </w:rPr>
        <w:t>t</w:t>
      </w:r>
      <w:r w:rsidRPr="00F700ED">
        <w:rPr>
          <w:rFonts w:cs="Calibri"/>
          <w:color w:val="201E21"/>
          <w:sz w:val="24"/>
          <w:szCs w:val="24"/>
        </w:rPr>
        <w:t xml:space="preserve">a </w:t>
      </w:r>
      <w:r w:rsidRPr="00F700ED">
        <w:rPr>
          <w:rFonts w:cs="Calibri"/>
          <w:color w:val="0F0E0F"/>
          <w:sz w:val="24"/>
          <w:szCs w:val="24"/>
        </w:rPr>
        <w:t>qu</w:t>
      </w:r>
      <w:r w:rsidRPr="00F700ED">
        <w:rPr>
          <w:rFonts w:cs="Calibri"/>
          <w:color w:val="201E21"/>
          <w:sz w:val="24"/>
          <w:szCs w:val="24"/>
        </w:rPr>
        <w:t>e,</w:t>
      </w:r>
      <w:r>
        <w:rPr>
          <w:rFonts w:cs="Calibri"/>
          <w:color w:val="201E21"/>
          <w:sz w:val="24"/>
          <w:szCs w:val="24"/>
        </w:rPr>
        <w:t xml:space="preserve"> 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l fin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l d</w:t>
      </w:r>
      <w:r w:rsidRPr="00F700ED">
        <w:rPr>
          <w:rFonts w:cs="Calibri"/>
          <w:color w:val="201E21"/>
          <w:sz w:val="24"/>
          <w:szCs w:val="24"/>
        </w:rPr>
        <w:t>e</w:t>
      </w:r>
      <w:r w:rsidRPr="00F700ED">
        <w:rPr>
          <w:rFonts w:cs="Calibri"/>
          <w:color w:val="0F0E0F"/>
          <w:sz w:val="24"/>
          <w:szCs w:val="24"/>
        </w:rPr>
        <w:t>l d</w:t>
      </w:r>
      <w:r w:rsidRPr="00F700ED">
        <w:rPr>
          <w:rFonts w:cs="Calibri"/>
          <w:color w:val="201E21"/>
          <w:sz w:val="24"/>
          <w:szCs w:val="24"/>
        </w:rPr>
        <w:t>éc</w:t>
      </w:r>
      <w:r w:rsidRPr="00F700ED">
        <w:rPr>
          <w:rFonts w:cs="Calibri"/>
          <w:color w:val="0F0E0F"/>
          <w:sz w:val="24"/>
          <w:szCs w:val="24"/>
        </w:rPr>
        <w:t>im</w:t>
      </w:r>
      <w:r w:rsidRPr="00F700ED">
        <w:rPr>
          <w:rFonts w:cs="Calibri"/>
          <w:color w:val="201E21"/>
          <w:sz w:val="24"/>
          <w:szCs w:val="24"/>
        </w:rPr>
        <w:t>o a</w:t>
      </w:r>
      <w:r w:rsidRPr="00F700ED">
        <w:rPr>
          <w:rFonts w:cs="Calibri"/>
          <w:color w:val="0F0E0F"/>
          <w:sz w:val="24"/>
          <w:szCs w:val="24"/>
        </w:rPr>
        <w:t>ñ</w:t>
      </w:r>
      <w:r w:rsidRPr="00F700ED">
        <w:rPr>
          <w:rFonts w:cs="Calibri"/>
          <w:color w:val="201E21"/>
          <w:sz w:val="24"/>
          <w:szCs w:val="24"/>
        </w:rPr>
        <w:t>o, e</w:t>
      </w:r>
      <w:r w:rsidRPr="00F700ED">
        <w:rPr>
          <w:rFonts w:cs="Calibri"/>
          <w:color w:val="0F0E0F"/>
          <w:sz w:val="24"/>
          <w:szCs w:val="24"/>
        </w:rPr>
        <w:t>l t</w:t>
      </w:r>
      <w:r w:rsidRPr="00F700ED">
        <w:rPr>
          <w:rFonts w:cs="Calibri"/>
          <w:color w:val="201E21"/>
          <w:sz w:val="24"/>
          <w:szCs w:val="24"/>
        </w:rPr>
        <w:t>ax</w:t>
      </w:r>
      <w:r w:rsidRPr="00F700ED">
        <w:rPr>
          <w:rFonts w:cs="Calibri"/>
          <w:color w:val="0F0E0F"/>
          <w:sz w:val="24"/>
          <w:szCs w:val="24"/>
        </w:rPr>
        <w:t xml:space="preserve">i </w:t>
      </w:r>
      <w:r w:rsidRPr="00F700ED">
        <w:rPr>
          <w:rFonts w:cs="Calibri"/>
          <w:color w:val="201E21"/>
          <w:sz w:val="24"/>
          <w:szCs w:val="24"/>
        </w:rPr>
        <w:t>ca</w:t>
      </w:r>
      <w:r w:rsidRPr="00F700ED">
        <w:rPr>
          <w:rFonts w:cs="Calibri"/>
          <w:color w:val="0F0E0F"/>
          <w:sz w:val="24"/>
          <w:szCs w:val="24"/>
        </w:rPr>
        <w:t>r</w:t>
      </w:r>
      <w:r w:rsidRPr="00F700ED">
        <w:rPr>
          <w:rFonts w:cs="Calibri"/>
          <w:color w:val="201E21"/>
          <w:sz w:val="24"/>
          <w:szCs w:val="24"/>
        </w:rPr>
        <w:t xml:space="preserve">ece </w:t>
      </w:r>
      <w:r w:rsidRPr="00F700ED">
        <w:rPr>
          <w:rFonts w:cs="Calibri"/>
          <w:color w:val="0F0E0F"/>
          <w:sz w:val="24"/>
          <w:szCs w:val="24"/>
        </w:rPr>
        <w:t>d</w:t>
      </w:r>
      <w:r w:rsidRPr="00F700ED">
        <w:rPr>
          <w:rFonts w:cs="Calibri"/>
          <w:color w:val="201E21"/>
          <w:sz w:val="24"/>
          <w:szCs w:val="24"/>
        </w:rPr>
        <w:t>e va</w:t>
      </w:r>
      <w:r w:rsidRPr="00F700ED">
        <w:rPr>
          <w:rFonts w:cs="Calibri"/>
          <w:color w:val="0F0E0F"/>
          <w:sz w:val="24"/>
          <w:szCs w:val="24"/>
        </w:rPr>
        <w:t>l</w:t>
      </w:r>
      <w:r w:rsidRPr="00F700ED">
        <w:rPr>
          <w:rFonts w:cs="Calibri"/>
          <w:color w:val="201E21"/>
          <w:sz w:val="24"/>
          <w:szCs w:val="24"/>
        </w:rPr>
        <w:t>o</w:t>
      </w:r>
      <w:r w:rsidRPr="00F700ED">
        <w:rPr>
          <w:rFonts w:cs="Calibri"/>
          <w:color w:val="0F0E0F"/>
          <w:sz w:val="24"/>
          <w:szCs w:val="24"/>
        </w:rPr>
        <w:t xml:space="preserve">r </w:t>
      </w:r>
      <w:r w:rsidRPr="00F700ED">
        <w:rPr>
          <w:rFonts w:cs="Calibri"/>
          <w:color w:val="201E21"/>
          <w:sz w:val="24"/>
          <w:szCs w:val="24"/>
        </w:rPr>
        <w:t>co</w:t>
      </w:r>
      <w:r w:rsidRPr="00F700ED">
        <w:rPr>
          <w:rFonts w:cs="Calibri"/>
          <w:color w:val="0F0E0F"/>
          <w:sz w:val="24"/>
          <w:szCs w:val="24"/>
        </w:rPr>
        <w:t>nt</w:t>
      </w:r>
      <w:r w:rsidRPr="00F700ED">
        <w:rPr>
          <w:rFonts w:cs="Calibri"/>
          <w:color w:val="201E21"/>
          <w:sz w:val="24"/>
          <w:szCs w:val="24"/>
        </w:rPr>
        <w:t>a</w:t>
      </w:r>
      <w:r w:rsidRPr="00F700ED">
        <w:rPr>
          <w:rFonts w:cs="Calibri"/>
          <w:color w:val="0F0E0F"/>
          <w:sz w:val="24"/>
          <w:szCs w:val="24"/>
        </w:rPr>
        <w:t>bl</w:t>
      </w:r>
      <w:r w:rsidRPr="00F700ED">
        <w:rPr>
          <w:rFonts w:cs="Calibri"/>
          <w:color w:val="201E21"/>
          <w:sz w:val="24"/>
          <w:szCs w:val="24"/>
        </w:rPr>
        <w:t>e.</w:t>
      </w:r>
    </w:p>
    <w:p w:rsidR="005F6603" w:rsidRPr="00F700ED" w:rsidRDefault="005F6603" w:rsidP="00F700ED">
      <w:pPr>
        <w:autoSpaceDE w:val="0"/>
        <w:autoSpaceDN w:val="0"/>
        <w:adjustRightInd w:val="0"/>
        <w:spacing w:after="0"/>
        <w:jc w:val="both"/>
        <w:rPr>
          <w:rFonts w:cs="Calibri"/>
          <w:color w:val="201E21"/>
          <w:sz w:val="24"/>
          <w:szCs w:val="24"/>
        </w:rPr>
      </w:pPr>
      <w:bookmarkStart w:id="0" w:name="_GoBack"/>
      <w:bookmarkEnd w:id="0"/>
    </w:p>
    <w:sectPr w:rsidR="005F6603" w:rsidRPr="00F700ED" w:rsidSect="00561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0CF5"/>
    <w:rsid w:val="00073407"/>
    <w:rsid w:val="00097398"/>
    <w:rsid w:val="0029740B"/>
    <w:rsid w:val="004926BE"/>
    <w:rsid w:val="00561293"/>
    <w:rsid w:val="005F6603"/>
    <w:rsid w:val="00647B8D"/>
    <w:rsid w:val="0068476F"/>
    <w:rsid w:val="00790CF5"/>
    <w:rsid w:val="0095776F"/>
    <w:rsid w:val="00E30CE7"/>
    <w:rsid w:val="00F10DE7"/>
    <w:rsid w:val="00F700ED"/>
    <w:rsid w:val="00F83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BC7"/>
    <w:pPr>
      <w:spacing w:after="200" w:line="276" w:lineRule="auto"/>
    </w:pPr>
    <w:rPr>
      <w:lang w:val="es-E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61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12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280</Words>
  <Characters>1545</Characters>
  <Application>Microsoft Office Outlook</Application>
  <DocSecurity>0</DocSecurity>
  <Lines>0</Lines>
  <Paragraphs>0</Paragraphs>
  <ScaleCrop>false</ScaleCrop>
  <Company>UPNA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 amortización</dc:title>
  <dc:subject/>
  <dc:creator>pilar yuba</dc:creator>
  <cp:keywords/>
  <dc:description/>
  <cp:lastModifiedBy>upna</cp:lastModifiedBy>
  <cp:revision>2</cp:revision>
  <cp:lastPrinted>2013-09-27T09:33:00Z</cp:lastPrinted>
  <dcterms:created xsi:type="dcterms:W3CDTF">2016-08-25T10:38:00Z</dcterms:created>
  <dcterms:modified xsi:type="dcterms:W3CDTF">2016-08-25T10:38:00Z</dcterms:modified>
</cp:coreProperties>
</file>